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2287971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0912A2" w:rsidRDefault="00E629D9">
          <w:sdt>
            <w:sdtPr>
              <w:id w:val="-1724750495"/>
              <w15:appearance w15:val="hidden"/>
            </w:sdtPr>
            <w:sdtEndPr/>
            <w:sdtContent>
              <w:r w:rsidR="00F70F8F">
                <w:rPr>
                  <w:rFonts w:asciiTheme="majorHAnsi" w:eastAsiaTheme="majorEastAsia" w:hAnsiTheme="majorHAnsi" w:cstheme="majorBidi"/>
                  <w:noProof/>
                  <w:sz w:val="76"/>
                  <w:szCs w:val="76"/>
                  <w:lang w:eastAsia="de-DE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0" allowOverlap="0" wp14:anchorId="1F938386" wp14:editId="792976C1">
                        <wp:simplePos x="0" y="0"/>
                        <mc:AlternateContent>
                          <mc:Choice Requires="wp14">
                            <wp:positionH relativeFrom="page">
                              <wp14:pctPosHOffset>9300</wp14:pctPosHOffset>
                            </wp:positionH>
                          </mc:Choice>
                          <mc:Fallback>
                            <wp:positionH relativeFrom="page">
                              <wp:posOffset>702945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5500</wp14:pctPosVOffset>
                            </wp:positionV>
                          </mc:Choice>
                          <mc:Fallback>
                            <wp:positionV relativeFrom="page">
                              <wp:posOffset>588010</wp:posOffset>
                            </wp:positionV>
                          </mc:Fallback>
                        </mc:AlternateContent>
                        <wp:extent cx="6248400" cy="1285875"/>
                        <wp:effectExtent l="0" t="0" r="0" b="5715"/>
                        <wp:wrapTopAndBottom/>
                        <wp:docPr id="3" name="Textfeld 3" descr="Kontaktinformationen des Unternehmens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48400" cy="1285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kern w:val="20"/>
                                      </w:rPr>
                                      <w:alias w:val="Firma"/>
                                      <w:tag w:val=""/>
                                      <w:id w:val="-674192917"/>
                                      <w:placeholder>
                                        <w:docPart w:val="0727509E08C146978BBEAADAAC751677"/>
                                      </w:placeholder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F70F8F" w:rsidRPr="00CF3BE7" w:rsidRDefault="00F70F8F">
                                        <w:pPr>
                                          <w:pStyle w:val="KeinLeerraum1"/>
                                          <w:rPr>
                                            <w:kern w:val="20"/>
                                          </w:rPr>
                                        </w:pPr>
                                        <w:r>
                                          <w:t>[Firma]</w:t>
                                        </w:r>
                                      </w:p>
                                    </w:sdtContent>
                                  </w:sdt>
                                  <w:p w:rsidR="00F70F8F" w:rsidRPr="00CF3BE7" w:rsidRDefault="00E629D9">
                                    <w:pPr>
                                      <w:pStyle w:val="KeinLeerraum1"/>
                                    </w:pPr>
                                    <w:sdt>
                                      <w:sdtPr>
                                        <w:alias w:val="Anschrift"/>
                                        <w:tag w:val="Anschrift"/>
                                        <w:id w:val="99992760"/>
                                        <w:placeholder>
                                          <w:docPart w:val="9D34BBBB48E349DE8DBC43C7AAFB2650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F70F8F">
                                          <w:t>[Straße Hausnummer, PLZ Ort]</w:t>
                                        </w:r>
                                      </w:sdtContent>
                                    </w:sdt>
                                  </w:p>
                                  <w:p w:rsidR="00F70F8F" w:rsidRPr="00CF3BE7" w:rsidRDefault="00F70F8F">
                                    <w:pPr>
                                      <w:pStyle w:val="KeinLeerraum1"/>
                                    </w:pPr>
                                    <w:r>
                                      <w:rPr>
                                        <w:rStyle w:val="Betont"/>
                                      </w:rPr>
                                      <w:t>Tel.</w:t>
                                    </w: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Telefon"/>
                                        <w:tag w:val="Telefon"/>
                                        <w:id w:val="479743345"/>
                                        <w:placeholder>
                                          <w:docPart w:val="3766FAC764DE4009A7870BC92AD83ECB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>
                                          <w:t>[Telefon]</w:t>
                                        </w:r>
                                      </w:sdtContent>
                                    </w:sdt>
                                  </w:p>
                                  <w:p w:rsidR="00F70F8F" w:rsidRPr="00CF3BE7" w:rsidRDefault="00F70F8F">
                                    <w:pPr>
                                      <w:pStyle w:val="KeinLeerraum1"/>
                                    </w:pPr>
                                    <w:r>
                                      <w:rPr>
                                        <w:rStyle w:val="Betont"/>
                                      </w:rPr>
                                      <w:t>Fax</w:t>
                                    </w:r>
                                    <w:r>
                                      <w:t xml:space="preserve"> </w:t>
                                    </w:r>
                                    <w:sdt>
                                      <w:sdtPr>
                                        <w:alias w:val="Fax"/>
                                        <w:tag w:val="Fax"/>
                                        <w:id w:val="1320772231"/>
                                        <w:placeholder>
                                          <w:docPart w:val="1B1567E9185B46499C78ACCF60F4F752"/>
                                        </w:placeholder>
                                        <w:showingPlcHdr/>
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>
                                          <w:t>[Fax]</w:t>
                                        </w:r>
                                      </w:sdtContent>
                                    </w:sdt>
                                  </w:p>
                                  <w:sdt>
                                    <w:sdtPr>
                                      <w:alias w:val="Website"/>
                                      <w:tag w:val="Website"/>
                                      <w:id w:val="917671191"/>
                                      <w:placeholder>
                                        <w:docPart w:val="258EADF6F936452CAAE5EA6587A83246"/>
                                      </w:placeholder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F70F8F" w:rsidRPr="00CF3BE7" w:rsidRDefault="00F70F8F">
                                        <w:r>
                                          <w:rPr>
                                            <w:rStyle w:val="KeinLeerraum-Zeichen"/>
                                          </w:rPr>
                                          <w:t>[Website]</w:t>
                                        </w:r>
                                      </w:p>
                                    </w:sdtContent>
                                  </w:sdt>
                                  <w:p w:rsidR="00F70F8F" w:rsidRPr="00CF3BE7" w:rsidRDefault="00F70F8F"/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80400</wp14:pctWidth>
                        </wp14:sizeRelH>
                        <wp14:sizeRelV relativeFrom="page">
                          <wp14:pctHeight>15000</wp14:pctHeight>
                        </wp14:sizeRelV>
                      </wp:anchor>
                    </w:drawing>
                  </mc:Choice>
                  <mc:Fallback>
                    <w:pict>
                      <v:shapetype w14:anchorId="1F93838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3" o:spid="_x0000_s1026" type="#_x0000_t202" alt="Kontaktinformationen des Unternehmens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" o:allowincell="f" o:allowoverlap="f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kern w:val="20"/>
                                </w:rPr>
                                <w:alias w:val="Firma"/>
                                <w:tag w:val=""/>
                                <w:id w:val="-674192917"/>
                                <w:placeholder>
                                  <w:docPart w:val="0727509E08C146978BBEAADAAC751677"/>
                                </w:placeholder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70F8F" w:rsidRPr="00CF3BE7" w:rsidRDefault="00F70F8F">
                                  <w:pPr>
                                    <w:pStyle w:val="KeinLeerraum1"/>
                                    <w:rPr>
                                      <w:kern w:val="20"/>
                                    </w:rPr>
                                  </w:pPr>
                                  <w:r>
                                    <w:t>[Firma]</w:t>
                                  </w:r>
                                </w:p>
                              </w:sdtContent>
                            </w:sdt>
                            <w:p w:rsidR="00F70F8F" w:rsidRPr="00CF3BE7" w:rsidRDefault="00E629D9">
                              <w:pPr>
                                <w:pStyle w:val="KeinLeerraum1"/>
                              </w:pPr>
                              <w:sdt>
                                <w:sdtPr>
                                  <w:alias w:val="Anschrift"/>
                                  <w:tag w:val="Anschrift"/>
                                  <w:id w:val="99992760"/>
                                  <w:placeholder>
                                    <w:docPart w:val="9D34BBBB48E349DE8DBC43C7AAFB2650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r w:rsidR="00F70F8F">
                                    <w:t>[Straße Hausnummer, PLZ Ort]</w:t>
                                  </w:r>
                                </w:sdtContent>
                              </w:sdt>
                            </w:p>
                            <w:p w:rsidR="00F70F8F" w:rsidRPr="00CF3BE7" w:rsidRDefault="00F70F8F">
                              <w:pPr>
                                <w:pStyle w:val="KeinLeerraum1"/>
                              </w:pPr>
                              <w:r>
                                <w:rPr>
                                  <w:rStyle w:val="Betont"/>
                                </w:rPr>
                                <w:t>Tel.</w:t>
                              </w:r>
                              <w:r>
                                <w:t xml:space="preserve"> </w:t>
                              </w:r>
                              <w:sdt>
                                <w:sdtPr>
                                  <w:alias w:val="Telefon"/>
                                  <w:tag w:val="Telefon"/>
                                  <w:id w:val="479743345"/>
                                  <w:placeholder>
                                    <w:docPart w:val="3766FAC764DE4009A7870BC92AD83ECB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t>[Telefon]</w:t>
                                  </w:r>
                                </w:sdtContent>
                              </w:sdt>
                            </w:p>
                            <w:p w:rsidR="00F70F8F" w:rsidRPr="00CF3BE7" w:rsidRDefault="00F70F8F">
                              <w:pPr>
                                <w:pStyle w:val="KeinLeerraum1"/>
                              </w:pPr>
                              <w:r>
                                <w:rPr>
                                  <w:rStyle w:val="Betont"/>
                                </w:rPr>
                                <w:t>Fax</w:t>
                              </w:r>
                              <w:r>
                                <w:t xml:space="preserve"> </w:t>
                              </w:r>
                              <w:sdt>
                                <w:sdtPr>
                                  <w:alias w:val="Fax"/>
                                  <w:tag w:val="Fax"/>
                                  <w:id w:val="1320772231"/>
                                  <w:placeholder>
                                    <w:docPart w:val="1B1567E9185B46499C78ACCF60F4F752"/>
                                  </w:placeholder>
                                  <w:showingPlcHdr/>
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>
                                    <w:t>[Fax]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alias w:val="Website"/>
                                <w:tag w:val="Website"/>
                                <w:id w:val="917671191"/>
                                <w:placeholder>
                                  <w:docPart w:val="258EADF6F936452CAAE5EA6587A83246"/>
                                </w:placeholder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70F8F" w:rsidRPr="00CF3BE7" w:rsidRDefault="00F70F8F">
                                  <w:r>
                                    <w:rPr>
                                      <w:rStyle w:val="KeinLeerraum-Zeichen"/>
                                    </w:rPr>
                                    <w:t>[Website]</w:t>
                                  </w:r>
                                </w:p>
                              </w:sdtContent>
                            </w:sdt>
                            <w:p w:rsidR="00F70F8F" w:rsidRPr="00CF3BE7" w:rsidRDefault="00F70F8F"/>
                          </w:txbxContent>
                        </v:textbox>
                        <w10:wrap type="topAndBottom" anchorx="page" anchory="page"/>
                      </v:shape>
                    </w:pict>
                  </mc:Fallback>
                </mc:AlternateContent>
              </w:r>
            </w:sdtContent>
          </w:sdt>
        </w:p>
        <w:p w:rsidR="00F70F8F" w:rsidRDefault="00F70F8F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35A6724A" wp14:editId="4D7B63B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057900" cy="6210300"/>
                    <wp:effectExtent l="0" t="0" r="0" b="11430"/>
                    <wp:wrapTopAndBottom/>
                    <wp:docPr id="6" name="Textfeld 6" descr="Titel, Untertitel und Expose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579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70F8F" w:rsidRPr="002D55C5" w:rsidRDefault="00E629D9">
                                <w:pPr>
                                  <w:pStyle w:val="Titel1"/>
                                  <w:rPr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el"/>
                                    <w:tag w:val=""/>
                                    <w:id w:val="70136470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D55C5" w:rsidRPr="002D55C5">
                                      <w:rPr>
                                        <w:sz w:val="72"/>
                                      </w:rPr>
                                      <w:t>Übung: Lienare Systeme</w:t>
                                    </w:r>
                                  </w:sdtContent>
                                </w:sdt>
                              </w:p>
                              <w:p w:rsidR="00F70F8F" w:rsidRPr="00CF3BE7" w:rsidRDefault="00F70F8F">
                                <w:pPr>
                                  <w:pStyle w:val="Untertitel1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id w:val="141783095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D55C5">
                                      <w:t>SS2016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Exposee"/>
                                  <w:id w:val="106622669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F70F8F" w:rsidRDefault="002D55C5">
                                    <w:pPr>
                                      <w:pStyle w:val="Exposee"/>
                                    </w:pPr>
                                    <w:r>
                                      <w:t>In Rahmen der Vorlesung ‚</w:t>
                                    </w:r>
                                    <w:proofErr w:type="spellStart"/>
                                    <w:r>
                                      <w:t>Numeric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spellStart"/>
                                    <w:r>
                                      <w:t>Algorithms</w:t>
                                    </w:r>
                                    <w:proofErr w:type="spellEnd"/>
                                    <w:r>
                                      <w:t xml:space="preserve">‘ an der Hochschule </w:t>
                                    </w:r>
                                    <w:proofErr w:type="spellStart"/>
                                    <w:r>
                                      <w:t>Ostfalia</w:t>
                                    </w:r>
                                    <w:proofErr w:type="spellEnd"/>
                                    <w: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 w14:anchorId="35A6724A" id="Textfeld 6" o:spid="_x0000_s1027" type="#_x0000_t202" alt="Titel, Untertitel und Exposee" style="position:absolute;margin-left:425.8pt;margin-top:0;width:477pt;height:489pt;z-index:251656192;visibility:visible;mso-wrap-style:square;mso-width-percent:0;mso-height-percent:85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" filled="f" stroked="f" strokeweight=".5pt">
                    <v:textbox inset="0,0,0,0">
                      <w:txbxContent>
                        <w:p w:rsidR="00F70F8F" w:rsidRPr="002D55C5" w:rsidRDefault="00E629D9">
                          <w:pPr>
                            <w:pStyle w:val="Titel1"/>
                            <w:rPr>
                              <w:sz w:val="72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el"/>
                              <w:tag w:val=""/>
                              <w:id w:val="70136470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D55C5" w:rsidRPr="002D55C5">
                                <w:rPr>
                                  <w:sz w:val="72"/>
                                </w:rPr>
                                <w:t>Übung: Lienare Systeme</w:t>
                              </w:r>
                            </w:sdtContent>
                          </w:sdt>
                        </w:p>
                        <w:p w:rsidR="00F70F8F" w:rsidRPr="00CF3BE7" w:rsidRDefault="00F70F8F">
                          <w:pPr>
                            <w:pStyle w:val="Untertitel1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Datum"/>
                              <w:id w:val="141783095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D55C5">
                                <w:t>SS2016</w:t>
                              </w:r>
                            </w:sdtContent>
                          </w:sdt>
                        </w:p>
                        <w:sdt>
                          <w:sdtPr>
                            <w:alias w:val="Exposee"/>
                            <w:id w:val="106622669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F70F8F" w:rsidRDefault="002D55C5">
                              <w:pPr>
                                <w:pStyle w:val="Exposee"/>
                              </w:pPr>
                              <w:r>
                                <w:t>In Rahmen der Vorlesung ‚</w:t>
                              </w:r>
                              <w:proofErr w:type="spellStart"/>
                              <w:r>
                                <w:t>Numeric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Algorithms</w:t>
                              </w:r>
                              <w:proofErr w:type="spellEnd"/>
                              <w:r>
                                <w:t xml:space="preserve">‘ an der Hochschule </w:t>
                              </w:r>
                              <w:proofErr w:type="spellStart"/>
                              <w:r>
                                <w:t>Ostfalia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</w:sdtContent>
    </w:sdt>
    <w:p w:rsidR="002E1897" w:rsidRDefault="002E1897">
      <w:pPr>
        <w:sectPr w:rsidR="002E1897" w:rsidSect="00D31B46">
          <w:headerReference w:type="default" r:id="rId11"/>
          <w:pgSz w:w="11907" w:h="16839" w:code="9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2E1897" w:rsidRDefault="002D55C5" w:rsidP="002D55C5">
      <w:pPr>
        <w:pStyle w:val="berschrift11"/>
      </w:pPr>
      <w:r>
        <w:lastRenderedPageBreak/>
        <w:t>Aufgabe 2.</w:t>
      </w:r>
    </w:p>
    <w:p w:rsidR="002D55C5" w:rsidRDefault="002D55C5" w:rsidP="002D55C5">
      <w:pPr>
        <w:pStyle w:val="Listenabsatz"/>
        <w:numPr>
          <w:ilvl w:val="0"/>
          <w:numId w:val="24"/>
        </w:numPr>
      </w:pPr>
      <w:r>
        <w:t>In Rahmen dieser Aufgabe wurden zwei Java Bibliotheken eingesetzt.</w:t>
      </w:r>
    </w:p>
    <w:p w:rsidR="002D55C5" w:rsidRDefault="002D55C5" w:rsidP="002D55C5">
      <w:pPr>
        <w:pStyle w:val="Listenabsatz"/>
      </w:pPr>
      <w:proofErr w:type="spellStart"/>
      <w:r>
        <w:t>Jama</w:t>
      </w:r>
      <w:proofErr w:type="spellEnd"/>
      <w:r>
        <w:t xml:space="preserve"> </w:t>
      </w:r>
      <w:hyperlink r:id="rId12" w:history="1">
        <w:r w:rsidRPr="00351C2C">
          <w:rPr>
            <w:rStyle w:val="Hyperlink"/>
          </w:rPr>
          <w:t>http://math.nist.gov/javanumerics/jama/</w:t>
        </w:r>
      </w:hyperlink>
    </w:p>
    <w:p w:rsidR="002D55C5" w:rsidRDefault="002D55C5" w:rsidP="002D55C5">
      <w:pPr>
        <w:pStyle w:val="Listenabsatz"/>
      </w:pPr>
      <w:r>
        <w:t xml:space="preserve">Apache </w:t>
      </w:r>
      <w:proofErr w:type="spellStart"/>
      <w:r>
        <w:t>Commons</w:t>
      </w:r>
      <w:proofErr w:type="spellEnd"/>
      <w:r>
        <w:t xml:space="preserve"> </w:t>
      </w:r>
      <w:proofErr w:type="spellStart"/>
      <w:r>
        <w:t>Math</w:t>
      </w:r>
      <w:proofErr w:type="spellEnd"/>
      <w:r>
        <w:t xml:space="preserve"> v.3.0. </w:t>
      </w:r>
      <w:hyperlink r:id="rId13" w:history="1">
        <w:r w:rsidRPr="00351C2C">
          <w:rPr>
            <w:rStyle w:val="Hyperlink"/>
          </w:rPr>
          <w:t>http://commons.apache.org/proper/commons-math/</w:t>
        </w:r>
      </w:hyperlink>
    </w:p>
    <w:p w:rsidR="002D55C5" w:rsidRDefault="002D55C5" w:rsidP="002D55C5">
      <w:pPr>
        <w:pStyle w:val="Listenabsatz"/>
      </w:pPr>
    </w:p>
    <w:p w:rsidR="00F323B4" w:rsidRDefault="002D55C5" w:rsidP="002D55C5">
      <w:pPr>
        <w:pStyle w:val="Listenabsatz"/>
      </w:pPr>
      <w:r>
        <w:t xml:space="preserve">Die LU-Zerlegung einer Random Matrix wurde in Millisekunden gemessen, wobei für jede Matrix Größe </w:t>
      </w:r>
      <w:r w:rsidRPr="00F323B4">
        <w:rPr>
          <w:i/>
        </w:rPr>
        <w:t>n</w:t>
      </w:r>
      <w:r>
        <w:t xml:space="preserve"> wurde drei Mal gemessen und wert entsprechend gemittelt. Bei </w:t>
      </w:r>
      <w:r w:rsidR="00F323B4">
        <w:t xml:space="preserve">Interesse Quellcode liegt auf </w:t>
      </w:r>
      <w:proofErr w:type="spellStart"/>
      <w:r w:rsidR="00F323B4">
        <w:t>Github</w:t>
      </w:r>
      <w:proofErr w:type="spellEnd"/>
      <w:r w:rsidR="00F323B4">
        <w:t>.</w:t>
      </w:r>
    </w:p>
    <w:p w:rsidR="00F323B4" w:rsidRDefault="00F323B4" w:rsidP="002D55C5">
      <w:pPr>
        <w:pStyle w:val="Listenabsatz"/>
      </w:pPr>
    </w:p>
    <w:p w:rsidR="00F323B4" w:rsidRDefault="00F323B4" w:rsidP="002D55C5">
      <w:pPr>
        <w:pStyle w:val="Listenabsatz"/>
      </w:pPr>
      <w:r>
        <w:t>Folgende Tabellen stellen den gemessenen Ergebnissen in Millisekunden dar.</w:t>
      </w:r>
    </w:p>
    <w:p w:rsidR="00F323B4" w:rsidRDefault="00F323B4" w:rsidP="002D55C5">
      <w:pPr>
        <w:pStyle w:val="Listenabsatz"/>
      </w:pPr>
    </w:p>
    <w:tbl>
      <w:tblPr>
        <w:tblStyle w:val="Finanztabelle"/>
        <w:tblW w:w="0" w:type="auto"/>
        <w:tblInd w:w="720" w:type="dxa"/>
        <w:tblLook w:val="04A0" w:firstRow="1" w:lastRow="0" w:firstColumn="1" w:lastColumn="0" w:noHBand="0" w:noVBand="1"/>
      </w:tblPr>
      <w:tblGrid>
        <w:gridCol w:w="4081"/>
        <w:gridCol w:w="4082"/>
      </w:tblGrid>
      <w:tr w:rsidR="00F323B4" w:rsidTr="00F32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p w:rsidR="00F323B4" w:rsidRDefault="00F323B4" w:rsidP="00277105">
            <w:pPr>
              <w:pStyle w:val="Listenabsatz"/>
              <w:ind w:left="0"/>
              <w:jc w:val="center"/>
            </w:pPr>
            <w:r>
              <w:t>Jama</w:t>
            </w:r>
          </w:p>
        </w:tc>
        <w:tc>
          <w:tcPr>
            <w:tcW w:w="4442" w:type="dxa"/>
          </w:tcPr>
          <w:p w:rsidR="00F323B4" w:rsidRDefault="00F323B4" w:rsidP="00277105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Apache</w:t>
            </w:r>
          </w:p>
        </w:tc>
      </w:tr>
      <w:tr w:rsidR="00F323B4" w:rsidTr="00F323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1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2.33333333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68.6666667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109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249.666667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341.333333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461.666667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597.333333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748.666667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964.333333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1137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1417.33333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1667.66667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1984.66667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2309</w:t>
                  </w:r>
                </w:p>
              </w:tc>
            </w:tr>
          </w:tbl>
          <w:p w:rsidR="00F323B4" w:rsidRDefault="00F323B4" w:rsidP="00277105">
            <w:pPr>
              <w:pStyle w:val="Listenabsatz"/>
              <w:ind w:left="0"/>
            </w:pPr>
          </w:p>
        </w:tc>
        <w:tc>
          <w:tcPr>
            <w:tcW w:w="4442" w:type="dxa"/>
          </w:tcPr>
          <w:tbl>
            <w:tblPr>
              <w:tblStyle w:val="MittlereListe11"/>
              <w:tblW w:w="2400" w:type="dxa"/>
              <w:jc w:val="center"/>
              <w:tblLook w:val="04A0" w:firstRow="1" w:lastRow="0" w:firstColumn="1" w:lastColumn="0" w:noHBand="0" w:noVBand="1"/>
            </w:tblPr>
            <w:tblGrid>
              <w:gridCol w:w="1200"/>
              <w:gridCol w:w="1276"/>
            </w:tblGrid>
            <w:tr w:rsidR="00277105" w:rsidRPr="00277105" w:rsidTr="002771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6.33333333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11.6666667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32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66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116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195.333333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294.333333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539.666667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1000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1106.66667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1100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2566.33333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3923.33333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1300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5712.33333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8342.66667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1500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12288.6667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1600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14205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1700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20494.3333</w:t>
                  </w:r>
                </w:p>
              </w:tc>
            </w:tr>
            <w:tr w:rsidR="00277105" w:rsidRPr="00277105" w:rsidTr="002771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1800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23565.3333</w:t>
                  </w:r>
                </w:p>
              </w:tc>
            </w:tr>
            <w:tr w:rsidR="00277105" w:rsidRPr="00277105" w:rsidTr="00277105">
              <w:trPr>
                <w:trHeight w:val="30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1900</w:t>
                  </w:r>
                </w:p>
              </w:tc>
              <w:tc>
                <w:tcPr>
                  <w:tcW w:w="1200" w:type="dxa"/>
                  <w:noWrap/>
                  <w:hideMark/>
                </w:tcPr>
                <w:p w:rsidR="00277105" w:rsidRPr="00277105" w:rsidRDefault="00277105" w:rsidP="00277105">
                  <w:pPr>
                    <w:spacing w:before="0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</w:pPr>
                  <w:r w:rsidRPr="00277105">
                    <w:rPr>
                      <w:rFonts w:ascii="Calibri" w:eastAsia="Times New Roman" w:hAnsi="Calibri" w:cs="Times New Roman"/>
                      <w:color w:val="000000"/>
                      <w:kern w:val="0"/>
                      <w:sz w:val="22"/>
                      <w:szCs w:val="22"/>
                      <w:lang w:eastAsia="de-DE"/>
                    </w:rPr>
                    <w:t>27519.3333</w:t>
                  </w:r>
                </w:p>
              </w:tc>
            </w:tr>
          </w:tbl>
          <w:p w:rsidR="00F323B4" w:rsidRDefault="00F323B4" w:rsidP="002D55C5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D55C5" w:rsidRPr="002D55C5" w:rsidRDefault="00F323B4" w:rsidP="002D55C5">
      <w:pPr>
        <w:pStyle w:val="Listenabsatz"/>
      </w:pPr>
      <w:r>
        <w:t xml:space="preserve"> </w:t>
      </w:r>
      <w:r w:rsidR="00277105">
        <w:t>Gemessen wurde auf einem MacBook Pro Retina 15‘‘, mit einem 2,3 GHz Intel Core i</w:t>
      </w:r>
      <w:bookmarkStart w:id="0" w:name="_GoBack"/>
      <w:bookmarkEnd w:id="0"/>
      <w:r w:rsidR="00277105">
        <w:t>7</w:t>
      </w:r>
    </w:p>
    <w:sectPr w:rsidR="002D55C5" w:rsidRPr="002D55C5" w:rsidSect="00D31B46">
      <w:headerReference w:type="default" r:id="rId14"/>
      <w:footerReference w:type="default" r:id="rId15"/>
      <w:pgSz w:w="11907" w:h="16839" w:code="9"/>
      <w:pgMar w:top="2678" w:right="1512" w:bottom="1913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D9" w:rsidRDefault="00E629D9">
      <w:pPr>
        <w:spacing w:after="0" w:line="240" w:lineRule="auto"/>
      </w:pPr>
      <w:r>
        <w:separator/>
      </w:r>
    </w:p>
  </w:endnote>
  <w:endnote w:type="continuationSeparator" w:id="0">
    <w:p w:rsidR="00E629D9" w:rsidRDefault="00E6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Fuzeile1"/>
    </w:pPr>
    <w:r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27710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D9" w:rsidRDefault="00E629D9">
      <w:pPr>
        <w:spacing w:after="0" w:line="240" w:lineRule="auto"/>
      </w:pPr>
      <w:r>
        <w:separator/>
      </w:r>
    </w:p>
  </w:footnote>
  <w:footnote w:type="continuationSeparator" w:id="0">
    <w:p w:rsidR="00E629D9" w:rsidRDefault="00E62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Default="000559A7">
    <w:pPr>
      <w:pStyle w:val="Kopfzeileschattiert"/>
      <w:tabs>
        <w:tab w:val="left" w:pos="5032"/>
      </w:tabs>
    </w:pPr>
    <w:r>
      <w:t>Inhaltsverzeichnis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897" w:rsidRPr="00C3511C" w:rsidRDefault="000559A7">
    <w:pPr>
      <w:pStyle w:val="Kopfzeileschattiert"/>
      <w:rPr>
        <w:sz w:val="40"/>
        <w:szCs w:val="40"/>
      </w:rPr>
    </w:pPr>
    <w:r w:rsidRPr="00C3511C">
      <w:rPr>
        <w:sz w:val="40"/>
        <w:szCs w:val="40"/>
      </w:rPr>
      <w:fldChar w:fldCharType="begin"/>
    </w:r>
    <w:r w:rsidRPr="00C3511C">
      <w:rPr>
        <w:sz w:val="40"/>
        <w:szCs w:val="40"/>
      </w:rPr>
      <w:instrText xml:space="preserve"> If </w:instrText>
    </w:r>
    <w:r w:rsidR="00C3511C" w:rsidRPr="00C3511C">
      <w:rPr>
        <w:sz w:val="40"/>
        <w:szCs w:val="40"/>
      </w:rPr>
      <w:fldChar w:fldCharType="begin"/>
    </w:r>
    <w:r w:rsidR="00C3511C" w:rsidRPr="00C3511C">
      <w:rPr>
        <w:sz w:val="40"/>
        <w:szCs w:val="40"/>
      </w:rPr>
      <w:instrText xml:space="preserve"> STYLEREF  "Überschrift 1"  \* MERGEFORMAT </w:instrText>
    </w:r>
    <w:r w:rsidR="00C3511C" w:rsidRPr="00C3511C">
      <w:rPr>
        <w:sz w:val="40"/>
        <w:szCs w:val="40"/>
      </w:rPr>
      <w:fldChar w:fldCharType="separate"/>
    </w:r>
    <w:r w:rsidR="00277105">
      <w:rPr>
        <w:b/>
        <w:bCs/>
        <w:noProof/>
        <w:sz w:val="40"/>
        <w:szCs w:val="40"/>
      </w:rPr>
      <w:instrText>Fehler! Kein Text mit angegebener Formatvorlage im Dokument.</w:instrText>
    </w:r>
    <w:r w:rsidR="00C3511C" w:rsidRPr="00C3511C">
      <w:rPr>
        <w:sz w:val="40"/>
        <w:szCs w:val="40"/>
      </w:rPr>
      <w:fldChar w:fldCharType="end"/>
    </w:r>
    <w:r w:rsidRPr="00C3511C">
      <w:rPr>
        <w:sz w:val="40"/>
        <w:szCs w:val="40"/>
      </w:rPr>
      <w:instrText>&lt;&gt; “Error*” “</w:instrText>
    </w:r>
    <w:r w:rsidR="00590995">
      <w:rPr>
        <w:sz w:val="40"/>
        <w:szCs w:val="40"/>
      </w:rPr>
      <w:fldChar w:fldCharType="begin"/>
    </w:r>
    <w:r w:rsidR="00590995">
      <w:rPr>
        <w:sz w:val="40"/>
        <w:szCs w:val="40"/>
      </w:rPr>
      <w:instrText xml:space="preserve"> STYLEREF  "Überschrift 11"  \* MERGEFORMAT </w:instrText>
    </w:r>
    <w:r w:rsidR="002D55C5">
      <w:rPr>
        <w:sz w:val="40"/>
        <w:szCs w:val="40"/>
      </w:rPr>
      <w:fldChar w:fldCharType="separate"/>
    </w:r>
    <w:r w:rsidR="00277105">
      <w:rPr>
        <w:noProof/>
        <w:sz w:val="40"/>
        <w:szCs w:val="40"/>
      </w:rPr>
      <w:instrText>Aufgabe 2.</w:instrText>
    </w:r>
    <w:r w:rsidR="00590995">
      <w:rPr>
        <w:sz w:val="40"/>
        <w:szCs w:val="40"/>
      </w:rPr>
      <w:fldChar w:fldCharType="end"/>
    </w:r>
    <w:r w:rsidR="002D55C5">
      <w:rPr>
        <w:sz w:val="40"/>
        <w:szCs w:val="40"/>
      </w:rPr>
      <w:fldChar w:fldCharType="separate"/>
    </w:r>
    <w:r w:rsidR="00277105">
      <w:rPr>
        <w:noProof/>
        <w:sz w:val="40"/>
        <w:szCs w:val="40"/>
      </w:rPr>
      <w:t>Aufgabe 2.</w:t>
    </w:r>
    <w:r w:rsidRPr="00C3511C">
      <w:rPr>
        <w:sz w:val="40"/>
        <w:szCs w:val="4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Aufzhlungszeichen51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Aufzhlungszeichen4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Aufzhlungszeichen3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Aufzhlungszeichen2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Jahresbericht"/>
  </w:abstractNum>
  <w:abstractNum w:abstractNumId="11" w15:restartNumberingAfterBreak="0">
    <w:nsid w:val="052E6F36"/>
    <w:multiLevelType w:val="hybridMultilevel"/>
    <w:tmpl w:val="BEFEC8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205A"/>
    <w:multiLevelType w:val="multilevel"/>
    <w:tmpl w:val="9CA4ABB8"/>
    <w:styleLink w:val="Jahresberich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F6A45"/>
    <w:multiLevelType w:val="multilevel"/>
    <w:tmpl w:val="80C0D6D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nummer21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nummer31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nummer41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nummer51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C5"/>
    <w:rsid w:val="000559A7"/>
    <w:rsid w:val="000912A2"/>
    <w:rsid w:val="000A386F"/>
    <w:rsid w:val="000D0FCE"/>
    <w:rsid w:val="001B061D"/>
    <w:rsid w:val="00277105"/>
    <w:rsid w:val="002D55C5"/>
    <w:rsid w:val="002E1897"/>
    <w:rsid w:val="004A4A89"/>
    <w:rsid w:val="00527A16"/>
    <w:rsid w:val="00590995"/>
    <w:rsid w:val="005C3A7E"/>
    <w:rsid w:val="00675930"/>
    <w:rsid w:val="006A61A5"/>
    <w:rsid w:val="00756CA4"/>
    <w:rsid w:val="008276F0"/>
    <w:rsid w:val="00A55E74"/>
    <w:rsid w:val="00B06229"/>
    <w:rsid w:val="00B46FC2"/>
    <w:rsid w:val="00BB1613"/>
    <w:rsid w:val="00C3511C"/>
    <w:rsid w:val="00D31B46"/>
    <w:rsid w:val="00DE472E"/>
    <w:rsid w:val="00E629D9"/>
    <w:rsid w:val="00EC02A2"/>
    <w:rsid w:val="00EE18A4"/>
    <w:rsid w:val="00F323B4"/>
    <w:rsid w:val="00F70F8F"/>
    <w:rsid w:val="00F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1AB23A-FC00-4119-B944-E9EF366C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de-DE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kern w:val="20"/>
    </w:rPr>
  </w:style>
  <w:style w:type="paragraph" w:styleId="berschrift1">
    <w:name w:val="heading 1"/>
    <w:basedOn w:val="Standard"/>
    <w:next w:val="Standard"/>
    <w:link w:val="berschrift1Zchn"/>
    <w:qFormat/>
    <w:rsid w:val="000559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7188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11">
    <w:name w:val="Überschrift 11"/>
    <w:basedOn w:val="Standard"/>
    <w:next w:val="Standard"/>
    <w:link w:val="berschrift1-Zeichen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berschrift21">
    <w:name w:val="Überschrift 21"/>
    <w:basedOn w:val="Standard"/>
    <w:next w:val="Standard"/>
    <w:link w:val="berschrift2-Zeichen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berschrift31">
    <w:name w:val="Überschrift 31"/>
    <w:basedOn w:val="Standard"/>
    <w:next w:val="Standard"/>
    <w:link w:val="berschrift3-Zeichen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berschrift41">
    <w:name w:val="Überschrift 41"/>
    <w:basedOn w:val="Standard"/>
    <w:next w:val="Standard"/>
    <w:link w:val="berschrift4-Zeichen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berschrift51">
    <w:name w:val="Überschrift 51"/>
    <w:basedOn w:val="Standard"/>
    <w:next w:val="Standard"/>
    <w:link w:val="berschrift5-Zeichen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berschrift61">
    <w:name w:val="Überschrift 61"/>
    <w:basedOn w:val="Standard"/>
    <w:next w:val="Standard"/>
    <w:link w:val="berschrift6-Zeichen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berschrift71">
    <w:name w:val="Überschrift 71"/>
    <w:basedOn w:val="Standard"/>
    <w:next w:val="Standard"/>
    <w:link w:val="berschrift7-Zeichen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berschrift81">
    <w:name w:val="Überschrift 81"/>
    <w:basedOn w:val="Standard"/>
    <w:next w:val="Standard"/>
    <w:link w:val="berschrift8-Zeichen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berschrift91">
    <w:name w:val="Überschrift 91"/>
    <w:basedOn w:val="Standard"/>
    <w:next w:val="Standard"/>
    <w:link w:val="berschrift9-Zeichen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Kopfzeile1">
    <w:name w:val="Kopfzeile1"/>
    <w:basedOn w:val="Standard"/>
    <w:link w:val="Kopfzeilenzeichen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Kopfzeilenzeichen">
    <w:name w:val="Kopfzeilenzeichen"/>
    <w:basedOn w:val="Absatz-Standardschriftart"/>
    <w:link w:val="Kopfzeile1"/>
    <w:uiPriority w:val="99"/>
    <w:rPr>
      <w:kern w:val="20"/>
    </w:rPr>
  </w:style>
  <w:style w:type="paragraph" w:customStyle="1" w:styleId="Fuzeile1">
    <w:name w:val="Fußzeile1"/>
    <w:basedOn w:val="Standard"/>
    <w:link w:val="Fuzeilenzeichen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uzeilenzeichen">
    <w:name w:val="Fußzeilenzeichen"/>
    <w:basedOn w:val="Absatz-Standardschriftart"/>
    <w:link w:val="Fuzeile1"/>
    <w:uiPriority w:val="99"/>
    <w:rPr>
      <w:kern w:val="20"/>
    </w:rPr>
  </w:style>
  <w:style w:type="table" w:customStyle="1" w:styleId="Tabellengitternetz">
    <w:name w:val="Tabellengitternetz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inLeerraum1">
    <w:name w:val="Kein Leerraum1"/>
    <w:link w:val="KeinLeerraum-Zeichen"/>
    <w:uiPriority w:val="1"/>
    <w:qFormat/>
    <w:pPr>
      <w:spacing w:after="0" w:line="240" w:lineRule="auto"/>
    </w:pPr>
  </w:style>
  <w:style w:type="paragraph" w:customStyle="1" w:styleId="Sprechblasentext1">
    <w:name w:val="Sprechblasentext1"/>
    <w:basedOn w:val="Standard"/>
    <w:link w:val="Sprechblasentext-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Sprechblasentext-Zeichen">
    <w:name w:val="Sprechblasentext - Zeichen"/>
    <w:basedOn w:val="Absatz-Standardschriftart"/>
    <w:link w:val="Sprechblasentext1"/>
    <w:uiPriority w:val="99"/>
    <w:semiHidden/>
    <w:rPr>
      <w:rFonts w:ascii="Tahoma" w:hAnsi="Tahoma" w:cs="Tahoma"/>
      <w:sz w:val="16"/>
    </w:rPr>
  </w:style>
  <w:style w:type="character" w:customStyle="1" w:styleId="berschrift1-Zeichen">
    <w:name w:val="Überschrift 1 - Zeichen"/>
    <w:basedOn w:val="Absatz-Standardschriftart"/>
    <w:link w:val="berschrift11"/>
    <w:uiPriority w:val="1"/>
    <w:rPr>
      <w:kern w:val="20"/>
      <w:sz w:val="36"/>
    </w:rPr>
  </w:style>
  <w:style w:type="character" w:customStyle="1" w:styleId="berschrift2-Zeichen">
    <w:name w:val="Überschrift 2 - Zeichen"/>
    <w:basedOn w:val="Absatz-Standardschriftart"/>
    <w:link w:val="berschrift21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Platzhaltertext1">
    <w:name w:val="Platzhaltertext1"/>
    <w:basedOn w:val="Absatz-Standardschriftart"/>
    <w:uiPriority w:val="99"/>
    <w:semiHidden/>
    <w:rPr>
      <w:color w:val="808080"/>
    </w:rPr>
  </w:style>
  <w:style w:type="paragraph" w:customStyle="1" w:styleId="Zitat1">
    <w:name w:val="Zitat1"/>
    <w:basedOn w:val="Standard"/>
    <w:next w:val="Standard"/>
    <w:link w:val="Zitatzeichen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Zitatzeichen">
    <w:name w:val="Zitatzeichen"/>
    <w:basedOn w:val="Absatz-Standardschriftart"/>
    <w:link w:val="Zitat1"/>
    <w:uiPriority w:val="9"/>
    <w:rPr>
      <w:i/>
      <w:iCs/>
      <w:color w:val="7E97AD" w:themeColor="accent1"/>
      <w:kern w:val="20"/>
      <w:sz w:val="28"/>
    </w:rPr>
  </w:style>
  <w:style w:type="paragraph" w:customStyle="1" w:styleId="Literaturverzeichnis1">
    <w:name w:val="Literaturverzeichnis1"/>
    <w:basedOn w:val="Standard"/>
    <w:next w:val="Standard"/>
    <w:uiPriority w:val="37"/>
    <w:semiHidden/>
    <w:unhideWhenUsed/>
  </w:style>
  <w:style w:type="paragraph" w:customStyle="1" w:styleId="Blocktext1">
    <w:name w:val="Blocktext1"/>
    <w:basedOn w:val="Standard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customStyle="1" w:styleId="Textkrper1">
    <w:name w:val="Textkörper1"/>
    <w:basedOn w:val="Standard"/>
    <w:link w:val="Textkrperzeichen"/>
    <w:uiPriority w:val="99"/>
    <w:semiHidden/>
    <w:unhideWhenUsed/>
    <w:pPr>
      <w:spacing w:after="120"/>
    </w:pPr>
  </w:style>
  <w:style w:type="character" w:customStyle="1" w:styleId="Textkrperzeichen">
    <w:name w:val="Textkörperzeichen"/>
    <w:basedOn w:val="Absatz-Standardschriftart"/>
    <w:link w:val="Textkrper1"/>
    <w:uiPriority w:val="99"/>
    <w:semiHidden/>
  </w:style>
  <w:style w:type="paragraph" w:customStyle="1" w:styleId="Textkrper21">
    <w:name w:val="Textkörper 21"/>
    <w:basedOn w:val="Standard"/>
    <w:link w:val="Textkrper2-Zeichen"/>
    <w:uiPriority w:val="99"/>
    <w:semiHidden/>
    <w:unhideWhenUsed/>
    <w:pPr>
      <w:spacing w:after="120" w:line="480" w:lineRule="auto"/>
    </w:pPr>
  </w:style>
  <w:style w:type="character" w:customStyle="1" w:styleId="Textkrper2-Zeichen">
    <w:name w:val="Textkörper 2 - Zeichen"/>
    <w:basedOn w:val="Absatz-Standardschriftart"/>
    <w:link w:val="Textkrper21"/>
    <w:uiPriority w:val="99"/>
    <w:semiHidden/>
  </w:style>
  <w:style w:type="paragraph" w:customStyle="1" w:styleId="Textkrper31">
    <w:name w:val="Textkörper 31"/>
    <w:basedOn w:val="Standard"/>
    <w:link w:val="Textkrper3-Zeichen"/>
    <w:uiPriority w:val="99"/>
    <w:semiHidden/>
    <w:unhideWhenUsed/>
    <w:pPr>
      <w:spacing w:after="120"/>
    </w:pPr>
    <w:rPr>
      <w:sz w:val="16"/>
    </w:rPr>
  </w:style>
  <w:style w:type="character" w:customStyle="1" w:styleId="Textkrper3-Zeichen">
    <w:name w:val="Textkörper 3 - Zeichen"/>
    <w:basedOn w:val="Absatz-Standardschriftart"/>
    <w:link w:val="Textkrper31"/>
    <w:uiPriority w:val="99"/>
    <w:semiHidden/>
    <w:rPr>
      <w:sz w:val="16"/>
    </w:rPr>
  </w:style>
  <w:style w:type="paragraph" w:customStyle="1" w:styleId="Textkrper-Erstzeileneinzug1">
    <w:name w:val="Textkörper-Erstzeileneinzug1"/>
    <w:basedOn w:val="Textkrper1"/>
    <w:link w:val="Textkrper-Erstzeileneinzug-Zeichen"/>
    <w:uiPriority w:val="99"/>
    <w:semiHidden/>
    <w:unhideWhenUsed/>
    <w:pPr>
      <w:spacing w:after="200"/>
      <w:ind w:firstLine="360"/>
    </w:pPr>
  </w:style>
  <w:style w:type="character" w:customStyle="1" w:styleId="Textkrper-Erstzeileneinzug-Zeichen">
    <w:name w:val="Textkörper-Erstzeileneinzug - Zeichen"/>
    <w:basedOn w:val="Textkrperzeichen"/>
    <w:link w:val="Textkrper-Erstzeileneinzug1"/>
    <w:uiPriority w:val="99"/>
    <w:semiHidden/>
  </w:style>
  <w:style w:type="paragraph" w:customStyle="1" w:styleId="Textkrper-Zeileneinzug1">
    <w:name w:val="Textkörper-Zeileneinzug1"/>
    <w:basedOn w:val="Standard"/>
    <w:link w:val="Textkrper-Zeileneinzug-Zeichen"/>
    <w:uiPriority w:val="99"/>
    <w:semiHidden/>
    <w:unhideWhenUsed/>
    <w:pPr>
      <w:spacing w:after="120"/>
      <w:ind w:left="360"/>
    </w:pPr>
  </w:style>
  <w:style w:type="character" w:customStyle="1" w:styleId="Textkrper-Zeileneinzug-Zeichen">
    <w:name w:val="Textkörper-Zeileneinzug - Zeichen"/>
    <w:basedOn w:val="Absatz-Standardschriftart"/>
    <w:link w:val="Textkrper-Zeileneinzug1"/>
    <w:uiPriority w:val="99"/>
    <w:semiHidden/>
  </w:style>
  <w:style w:type="paragraph" w:customStyle="1" w:styleId="Textkrper-Erstzeileneinzug21">
    <w:name w:val="Textkörper-Erstzeileneinzug 21"/>
    <w:basedOn w:val="Textkrper-Zeileneinzug1"/>
    <w:link w:val="Textkrper-Erstzeileneinzug2-Zeichen"/>
    <w:uiPriority w:val="99"/>
    <w:semiHidden/>
    <w:unhideWhenUsed/>
    <w:pPr>
      <w:spacing w:after="200"/>
      <w:ind w:firstLine="360"/>
    </w:pPr>
  </w:style>
  <w:style w:type="character" w:customStyle="1" w:styleId="Textkrper-Erstzeileneinzug2-Zeichen">
    <w:name w:val="Textkörper-Erstzeileneinzug 2 - Zeichen"/>
    <w:basedOn w:val="Textkrper-Zeileneinzug-Zeichen"/>
    <w:link w:val="Textkrper-Erstzeileneinzug21"/>
    <w:uiPriority w:val="99"/>
    <w:semiHidden/>
  </w:style>
  <w:style w:type="paragraph" w:customStyle="1" w:styleId="Textkrper-Einzug21">
    <w:name w:val="Textkörper-Einzug 21"/>
    <w:basedOn w:val="Standard"/>
    <w:link w:val="Textkrper-Einzug2-Zeichen"/>
    <w:uiPriority w:val="99"/>
    <w:semiHidden/>
    <w:unhideWhenUsed/>
    <w:pPr>
      <w:spacing w:after="120" w:line="480" w:lineRule="auto"/>
      <w:ind w:left="360"/>
    </w:pPr>
  </w:style>
  <w:style w:type="character" w:customStyle="1" w:styleId="Textkrper-Einzug2-Zeichen">
    <w:name w:val="Textkörper-Einzug 2 - Zeichen"/>
    <w:basedOn w:val="Absatz-Standardschriftart"/>
    <w:link w:val="Textkrper-Einzug21"/>
    <w:uiPriority w:val="99"/>
    <w:semiHidden/>
  </w:style>
  <w:style w:type="paragraph" w:customStyle="1" w:styleId="Textkrper-Einzug31">
    <w:name w:val="Textkörper-Einzug 31"/>
    <w:basedOn w:val="Standard"/>
    <w:link w:val="Textkrper-Einzug3-Zeichen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Textkrper-Einzug3-Zeichen">
    <w:name w:val="Textkörper-Einzug 3 - Zeichen"/>
    <w:basedOn w:val="Absatz-Standardschriftart"/>
    <w:link w:val="Textkrper-Einzug31"/>
    <w:uiPriority w:val="99"/>
    <w:semiHidden/>
    <w:rPr>
      <w:sz w:val="16"/>
    </w:rPr>
  </w:style>
  <w:style w:type="character" w:customStyle="1" w:styleId="Buchtitel1">
    <w:name w:val="Buchtitel1"/>
    <w:basedOn w:val="Absatz-Standardschriftart"/>
    <w:uiPriority w:val="33"/>
    <w:semiHidden/>
    <w:unhideWhenUsed/>
    <w:rPr>
      <w:b/>
      <w:bCs/>
      <w:smallCaps/>
      <w:spacing w:val="5"/>
    </w:rPr>
  </w:style>
  <w:style w:type="paragraph" w:customStyle="1" w:styleId="Beschriftung1">
    <w:name w:val="Beschriftung1"/>
    <w:basedOn w:val="Standard"/>
    <w:next w:val="Standard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Gruformel1">
    <w:name w:val="Grußformel1"/>
    <w:basedOn w:val="Standard"/>
    <w:link w:val="Gruformelzeichen"/>
    <w:uiPriority w:val="99"/>
    <w:semiHidden/>
    <w:unhideWhenUsed/>
    <w:pPr>
      <w:spacing w:after="0" w:line="240" w:lineRule="auto"/>
      <w:ind w:left="4320"/>
    </w:pPr>
  </w:style>
  <w:style w:type="character" w:customStyle="1" w:styleId="Gruformelzeichen">
    <w:name w:val="Grußformelzeichen"/>
    <w:basedOn w:val="Absatz-Standardschriftart"/>
    <w:link w:val="Gruformel1"/>
    <w:uiPriority w:val="99"/>
    <w:semiHidden/>
  </w:style>
  <w:style w:type="table" w:customStyle="1" w:styleId="FarbigesGitternetz">
    <w:name w:val="Farbiges Gitternetz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bigesGitternetz-Akzent1">
    <w:name w:val="Farbiges Gitternetz - Akzent 1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FarbigesGitternetz-Akzent2">
    <w:name w:val="Farbiges Gitternetz - Akzent 2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FarbigesGitternetz-Akzent3">
    <w:name w:val="Farbiges Gitternetz - Akzent 3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Gitternetz-Akzent4">
    <w:name w:val="Farbiges Gitternetz - Akzent 4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FarbigesGitternetz-Akzent5">
    <w:name w:val="Farbiges Gitternetz - Akzent 5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FarbigesGitternetz-Akzent6">
    <w:name w:val="Farbiges Gitternetz - Akzent 6"/>
    <w:basedOn w:val="NormaleTabel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FarbigeListe1">
    <w:name w:val="Farbige Liste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FarbigeListe-Akzent11">
    <w:name w:val="Farbige Liste - Akzent 1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customStyle="1" w:styleId="FarbigeListe-Akzent21">
    <w:name w:val="Farbige Liste - Akzent 2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customStyle="1" w:styleId="FarbigeListe-Akzent31">
    <w:name w:val="Farbige Liste - Akzent 3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customStyle="1" w:styleId="FarbigeListe-Akzent41">
    <w:name w:val="Farbige Liste - Akzent 4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customStyle="1" w:styleId="FarbigeListe-Akzent51">
    <w:name w:val="Farbige Liste - Akzent 5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customStyle="1" w:styleId="FarbigeListe-Akzent61">
    <w:name w:val="Farbige Liste - Akzent 61"/>
    <w:basedOn w:val="NormaleTabel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FarbigeSchattierung1">
    <w:name w:val="Farbige Schattierung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11">
    <w:name w:val="Farbige Schattierung - Akzent 1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21">
    <w:name w:val="Farbige Schattierung - Akzent 2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31">
    <w:name w:val="Farbige Schattierung - Akzent 3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FarbigeSchattierung-Akzent41">
    <w:name w:val="Farbige Schattierung - Akzent 4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51">
    <w:name w:val="Farbige Schattierung - Akzent 5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FarbigeSchattierung-Akzent61">
    <w:name w:val="Farbige Schattierung - Akzent 61"/>
    <w:basedOn w:val="NormaleTabel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nmerkungsreferenz">
    <w:name w:val="Anmerkungsreferenz"/>
    <w:basedOn w:val="Absatz-Standardschriftart"/>
    <w:uiPriority w:val="99"/>
    <w:semiHidden/>
    <w:unhideWhenUsed/>
    <w:rPr>
      <w:sz w:val="16"/>
    </w:rPr>
  </w:style>
  <w:style w:type="paragraph" w:customStyle="1" w:styleId="Anmerkungstext">
    <w:name w:val="Anmerkungstext"/>
    <w:basedOn w:val="Standard"/>
    <w:link w:val="Kommentartextzeichen"/>
    <w:uiPriority w:val="99"/>
    <w:semiHidden/>
    <w:unhideWhenUsed/>
    <w:pPr>
      <w:spacing w:line="240" w:lineRule="auto"/>
    </w:pPr>
  </w:style>
  <w:style w:type="character" w:customStyle="1" w:styleId="Kommentartextzeichen">
    <w:name w:val="Kommentartextzeichen"/>
    <w:basedOn w:val="Absatz-Standardschriftart"/>
    <w:link w:val="Anmerkungstext"/>
    <w:uiPriority w:val="99"/>
    <w:semiHidden/>
    <w:rPr>
      <w:sz w:val="20"/>
    </w:rPr>
  </w:style>
  <w:style w:type="paragraph" w:customStyle="1" w:styleId="Anmerkungsthema">
    <w:name w:val="Anmerkungsthema"/>
    <w:basedOn w:val="Anmerkungstext"/>
    <w:next w:val="Anmerkungstext"/>
    <w:link w:val="Kommentarthemazeichen"/>
    <w:uiPriority w:val="99"/>
    <w:semiHidden/>
    <w:unhideWhenUsed/>
    <w:rPr>
      <w:b/>
      <w:bCs/>
    </w:rPr>
  </w:style>
  <w:style w:type="character" w:customStyle="1" w:styleId="Kommentarthemazeichen">
    <w:name w:val="Kommentarthemazeichen"/>
    <w:basedOn w:val="Kommentartextzeichen"/>
    <w:link w:val="Anmerkungsthema"/>
    <w:uiPriority w:val="99"/>
    <w:semiHidden/>
    <w:rPr>
      <w:b/>
      <w:bCs/>
      <w:sz w:val="20"/>
    </w:rPr>
  </w:style>
  <w:style w:type="table" w:customStyle="1" w:styleId="DunkleListe1">
    <w:name w:val="Dunkle Liste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unkleListe-Akzent11">
    <w:name w:val="Dunkle Liste - Akzent 1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customStyle="1" w:styleId="DunkleListe-Akzent21">
    <w:name w:val="Dunkle Liste - Akzent 2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customStyle="1" w:styleId="DunkleListe-Akzent31">
    <w:name w:val="Dunkle Liste - Akzent 3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customStyle="1" w:styleId="DunkleListe-Akzent41">
    <w:name w:val="Dunkle Liste - Akzent 4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customStyle="1" w:styleId="DunkleListe-Akzent51">
    <w:name w:val="Dunkle Liste - Akzent 5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customStyle="1" w:styleId="DunkleListe-Akzent61">
    <w:name w:val="Dunkle Liste - Akzent 61"/>
    <w:basedOn w:val="NormaleTabel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customStyle="1" w:styleId="Datum1">
    <w:name w:val="Datum1"/>
    <w:basedOn w:val="Standard"/>
    <w:next w:val="Standard"/>
    <w:link w:val="Datumszeichen"/>
    <w:uiPriority w:val="99"/>
    <w:semiHidden/>
    <w:unhideWhenUsed/>
  </w:style>
  <w:style w:type="character" w:customStyle="1" w:styleId="Datumszeichen">
    <w:name w:val="Datumszeichen"/>
    <w:basedOn w:val="Absatz-Standardschriftart"/>
    <w:link w:val="Datum1"/>
    <w:uiPriority w:val="99"/>
    <w:semiHidden/>
  </w:style>
  <w:style w:type="paragraph" w:customStyle="1" w:styleId="Dokumentstruktur1">
    <w:name w:val="Dokumentstruktur1"/>
    <w:basedOn w:val="Standard"/>
    <w:link w:val="Dokumentstruktur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kumentstrukturzeichen">
    <w:name w:val="Dokumentstrukturzeichen"/>
    <w:basedOn w:val="Absatz-Standardschriftart"/>
    <w:link w:val="Dokumentstruktur1"/>
    <w:uiPriority w:val="99"/>
    <w:semiHidden/>
    <w:rPr>
      <w:rFonts w:ascii="Tahoma" w:hAnsi="Tahoma" w:cs="Tahoma"/>
      <w:sz w:val="16"/>
    </w:rPr>
  </w:style>
  <w:style w:type="paragraph" w:customStyle="1" w:styleId="E-Mail-Signatur1">
    <w:name w:val="E-Mail-Signatur1"/>
    <w:basedOn w:val="Standard"/>
    <w:link w:val="E-Mail-Signatur-Zeichen"/>
    <w:uiPriority w:val="99"/>
    <w:semiHidden/>
    <w:unhideWhenUsed/>
    <w:pPr>
      <w:spacing w:after="0" w:line="240" w:lineRule="auto"/>
    </w:pPr>
  </w:style>
  <w:style w:type="character" w:customStyle="1" w:styleId="E-Mail-Signatur-Zeichen">
    <w:name w:val="E-Mail-Signatur - Zeichen"/>
    <w:basedOn w:val="Absatz-Standardschriftart"/>
    <w:link w:val="E-Mail-Signatur1"/>
    <w:uiPriority w:val="99"/>
    <w:semiHidden/>
  </w:style>
  <w:style w:type="character" w:customStyle="1" w:styleId="Hervorhebung1">
    <w:name w:val="Hervorhebung1"/>
    <w:basedOn w:val="Absatz-Standardschriftart"/>
    <w:uiPriority w:val="20"/>
    <w:semiHidden/>
    <w:unhideWhenUsed/>
    <w:rPr>
      <w:i/>
      <w:iCs/>
    </w:rPr>
  </w:style>
  <w:style w:type="character" w:customStyle="1" w:styleId="Endnotenzeichen1">
    <w:name w:val="End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Endnotentext1">
    <w:name w:val="Endnotentext1"/>
    <w:basedOn w:val="Standard"/>
    <w:link w:val="Endnotentext-Zeichen"/>
    <w:uiPriority w:val="99"/>
    <w:semiHidden/>
    <w:unhideWhenUsed/>
    <w:pPr>
      <w:spacing w:after="0" w:line="240" w:lineRule="auto"/>
    </w:pPr>
  </w:style>
  <w:style w:type="character" w:customStyle="1" w:styleId="Endnotentext-Zeichen">
    <w:name w:val="Endnotentext-Zeichen"/>
    <w:basedOn w:val="Absatz-Standardschriftart"/>
    <w:link w:val="Endnotentext1"/>
    <w:uiPriority w:val="99"/>
    <w:semiHidden/>
    <w:rPr>
      <w:sz w:val="20"/>
    </w:rPr>
  </w:style>
  <w:style w:type="paragraph" w:customStyle="1" w:styleId="Umschlagadresse1">
    <w:name w:val="Umschlagadresse1"/>
    <w:basedOn w:val="Standard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Umschlagabsenderadresse1">
    <w:name w:val="Umschlagabsenderadresse1"/>
    <w:basedOn w:val="Standard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BesuchterHyperlink">
    <w:name w:val="Besuchter Hyperlink"/>
    <w:basedOn w:val="Absatz-Standardschriftart"/>
    <w:uiPriority w:val="99"/>
    <w:semiHidden/>
    <w:unhideWhenUsed/>
    <w:rPr>
      <w:color w:val="969696" w:themeColor="followedHyperlink"/>
      <w:u w:val="single"/>
    </w:rPr>
  </w:style>
  <w:style w:type="character" w:customStyle="1" w:styleId="Funotenzeichen1">
    <w:name w:val="Fußnotenzeichen1"/>
    <w:basedOn w:val="Absatz-Standardschriftart"/>
    <w:uiPriority w:val="99"/>
    <w:semiHidden/>
    <w:unhideWhenUsed/>
    <w:rPr>
      <w:vertAlign w:val="superscript"/>
    </w:rPr>
  </w:style>
  <w:style w:type="paragraph" w:customStyle="1" w:styleId="Funotentext1">
    <w:name w:val="Fußnotentext1"/>
    <w:basedOn w:val="Standard"/>
    <w:link w:val="Funotentext-Zeichen"/>
    <w:uiPriority w:val="99"/>
    <w:semiHidden/>
    <w:unhideWhenUsed/>
    <w:pPr>
      <w:spacing w:after="0" w:line="240" w:lineRule="auto"/>
    </w:pPr>
  </w:style>
  <w:style w:type="character" w:customStyle="1" w:styleId="Funotentext-Zeichen">
    <w:name w:val="Fußnotentext-Zeichen"/>
    <w:basedOn w:val="Absatz-Standardschriftart"/>
    <w:link w:val="Funotentext1"/>
    <w:uiPriority w:val="99"/>
    <w:semiHidden/>
    <w:rPr>
      <w:sz w:val="20"/>
    </w:rPr>
  </w:style>
  <w:style w:type="character" w:customStyle="1" w:styleId="berschrift3-Zeichen">
    <w:name w:val="Überschrift 3 - Zeichen"/>
    <w:basedOn w:val="Absatz-Standardschriftart"/>
    <w:link w:val="berschrift31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berschrift4-Zeichen">
    <w:name w:val="Überschrift 4 - Zeichen"/>
    <w:basedOn w:val="Absatz-Standardschriftart"/>
    <w:link w:val="berschrift41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berschrift5-Zeichen">
    <w:name w:val="Überschrift 5 - Zeichen"/>
    <w:basedOn w:val="Absatz-Standardschriftart"/>
    <w:link w:val="berschrift51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berschrift6-Zeichen">
    <w:name w:val="Überschrift 6 - Zeichen"/>
    <w:basedOn w:val="Absatz-Standardschriftart"/>
    <w:link w:val="berschrift61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berschrift7-Zeichen">
    <w:name w:val="Überschrift 7 - Zeichen"/>
    <w:basedOn w:val="Absatz-Standardschriftart"/>
    <w:link w:val="berschrift7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berschrift8-Zeichen">
    <w:name w:val="Überschrift 8 - Zeichen"/>
    <w:basedOn w:val="Absatz-Standardschriftart"/>
    <w:link w:val="berschrift81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berschrift9-Zeichen">
    <w:name w:val="Überschrift 9 - Zeichen"/>
    <w:basedOn w:val="Absatz-Standardschriftart"/>
    <w:link w:val="berschrift91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ym1">
    <w:name w:val="HTML Akronym1"/>
    <w:basedOn w:val="Absatz-Standardschriftart"/>
    <w:uiPriority w:val="99"/>
    <w:semiHidden/>
    <w:unhideWhenUsed/>
  </w:style>
  <w:style w:type="paragraph" w:customStyle="1" w:styleId="HTMLAdresse1">
    <w:name w:val="HTML Adresse1"/>
    <w:basedOn w:val="Standard"/>
    <w:link w:val="HTMLAdresse-Zeichen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se-Zeichen">
    <w:name w:val="HTML Adresse - Zeichen"/>
    <w:basedOn w:val="Absatz-Standardschriftart"/>
    <w:link w:val="HTMLAdresse1"/>
    <w:uiPriority w:val="99"/>
    <w:semiHidden/>
    <w:rPr>
      <w:i/>
      <w:iCs/>
    </w:rPr>
  </w:style>
  <w:style w:type="character" w:customStyle="1" w:styleId="HTMLZitat1">
    <w:name w:val="HTML Zitat1"/>
    <w:basedOn w:val="Absatz-Standardschriftart"/>
    <w:uiPriority w:val="99"/>
    <w:semiHidden/>
    <w:unhideWhenUsed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Absatz-Standardschriftart"/>
    <w:uiPriority w:val="99"/>
    <w:semiHidden/>
    <w:unhideWhenUsed/>
    <w:rPr>
      <w:i/>
      <w:iCs/>
    </w:rPr>
  </w:style>
  <w:style w:type="character" w:customStyle="1" w:styleId="HTMLTastatur1">
    <w:name w:val="HTML Tastatur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paragraph" w:customStyle="1" w:styleId="HTMLVorformatiert1">
    <w:name w:val="HTML Vorformatiert1"/>
    <w:basedOn w:val="Standard"/>
    <w:link w:val="HTMLVorformatiert-Zeichen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Vorformatiert-Zeichen">
    <w:name w:val="HTML Vorformatiert - Zeichen"/>
    <w:basedOn w:val="Absatz-Standardschriftart"/>
    <w:link w:val="HTMLVorformatiert1"/>
    <w:uiPriority w:val="99"/>
    <w:semiHidden/>
    <w:rPr>
      <w:rFonts w:ascii="Consolas" w:hAnsi="Consolas" w:cs="Consolas"/>
      <w:sz w:val="20"/>
    </w:rPr>
  </w:style>
  <w:style w:type="character" w:customStyle="1" w:styleId="HTMLBeispiel1">
    <w:name w:val="HTML Beispiel1"/>
    <w:basedOn w:val="Absatz-Standardschriftart"/>
    <w:uiPriority w:val="99"/>
    <w:semiHidden/>
    <w:unhideWhenUsed/>
    <w:rPr>
      <w:rFonts w:ascii="Consolas" w:hAnsi="Consolas" w:cs="Consolas"/>
      <w:sz w:val="24"/>
    </w:rPr>
  </w:style>
  <w:style w:type="character" w:customStyle="1" w:styleId="HTMLSchreibmaschine1">
    <w:name w:val="HTML Schreibmaschine1"/>
    <w:basedOn w:val="Absatz-Standardschriftar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Absatz-Standardschriftart"/>
    <w:uiPriority w:val="99"/>
    <w:semiHidden/>
    <w:unhideWhenUsed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Indexberschrift1">
    <w:name w:val="Indexüberschrift1"/>
    <w:basedOn w:val="Standard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IntensiveHervorhebung1">
    <w:name w:val="Intensive Hervorhebung1"/>
    <w:basedOn w:val="Absatz-Standardschriftart"/>
    <w:uiPriority w:val="21"/>
    <w:semiHidden/>
    <w:unhideWhenUsed/>
    <w:rPr>
      <w:b/>
      <w:bCs/>
      <w:i/>
      <w:iCs/>
      <w:color w:val="7E97AD" w:themeColor="accent1"/>
    </w:rPr>
  </w:style>
  <w:style w:type="paragraph" w:customStyle="1" w:styleId="IntensivesZitat1">
    <w:name w:val="Intensives Zitat1"/>
    <w:basedOn w:val="Standard"/>
    <w:next w:val="Standard"/>
    <w:link w:val="IntensivesZitatzeichen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ivesZitatzeichen">
    <w:name w:val="Intensives Zitatzeichen"/>
    <w:basedOn w:val="Absatz-Standardschriftart"/>
    <w:link w:val="IntensivesZitat1"/>
    <w:uiPriority w:val="30"/>
    <w:semiHidden/>
    <w:rPr>
      <w:b/>
      <w:bCs/>
      <w:i/>
      <w:iCs/>
      <w:color w:val="7E97AD" w:themeColor="accent1"/>
    </w:rPr>
  </w:style>
  <w:style w:type="character" w:customStyle="1" w:styleId="IntensiverVerweis1">
    <w:name w:val="Intensiver Verweis1"/>
    <w:basedOn w:val="Absatz-Standardschriftar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customStyle="1" w:styleId="HellesGitternetz">
    <w:name w:val="Helles Gitternetz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HellesGitternetz-Akzent1">
    <w:name w:val="Helles Gitternetz - Akzent 1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customStyle="1" w:styleId="HellesGitternetz-Akzent2">
    <w:name w:val="Helles Gitternetz - Akzent 2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customStyle="1" w:styleId="HellesGitternetz-Akzent3">
    <w:name w:val="Helles Gitternetz - Akzent 3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customStyle="1" w:styleId="HellesGitternetz-Akzent4">
    <w:name w:val="Helles Gitternetz - Akzent 4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customStyle="1" w:styleId="HellesGitternetz-Akzent5">
    <w:name w:val="Helles Gitternetz - Akzent 5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customStyle="1" w:styleId="HellesGitternetz-Akzent6">
    <w:name w:val="Helles Gitternetz - Akzent 6"/>
    <w:basedOn w:val="NormaleTabelle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HelleListe1">
    <w:name w:val="Helle Liste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HelleListe-Akzent11">
    <w:name w:val="Helle Liste - Akzent 1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customStyle="1" w:styleId="HelleListe-Akzent21">
    <w:name w:val="Helle Liste - Akzent 2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customStyle="1" w:styleId="HelleListe-Akzent31">
    <w:name w:val="Helle Liste - Akzent 3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customStyle="1" w:styleId="HelleListe-Akzent41">
    <w:name w:val="Helle Liste - Akzent 4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customStyle="1" w:styleId="HelleListe-Akzent51">
    <w:name w:val="Helle Liste - Akzent 5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customStyle="1" w:styleId="HelleListe-Akzent61">
    <w:name w:val="Helle Liste - Akzent 61"/>
    <w:basedOn w:val="NormaleTabelle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HelleSchattierung1">
    <w:name w:val="Helle Schattierung1"/>
    <w:basedOn w:val="NormaleTabel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HelleSchattierung2">
    <w:name w:val="Helle Schattierung2"/>
    <w:aliases w:val="Akzent 1"/>
    <w:basedOn w:val="NormaleTabelle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customStyle="1" w:styleId="HelleSchattierung3">
    <w:name w:val="Helle Schattierung3"/>
    <w:aliases w:val="Akzent 2"/>
    <w:basedOn w:val="NormaleTabelle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customStyle="1" w:styleId="HelleSchattierung4">
    <w:name w:val="Helle Schattierung4"/>
    <w:aliases w:val="Akzent 3"/>
    <w:basedOn w:val="NormaleTabelle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customStyle="1" w:styleId="HelleSchattierung5">
    <w:name w:val="Helle Schattierung5"/>
    <w:aliases w:val="Akzent 4"/>
    <w:basedOn w:val="NormaleTabelle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customStyle="1" w:styleId="HelleSchattierung6">
    <w:name w:val="Helle Schattierung6"/>
    <w:aliases w:val="Akzent 5"/>
    <w:basedOn w:val="NormaleTabelle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customStyle="1" w:styleId="HelleSchattierung7">
    <w:name w:val="Helle Schattierung7"/>
    <w:aliases w:val="Akzent 6"/>
    <w:basedOn w:val="NormaleTabelle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Zeilennummer1">
    <w:name w:val="Zeilennummer1"/>
    <w:basedOn w:val="Absatz-Standardschriftart"/>
    <w:uiPriority w:val="99"/>
    <w:semiHidden/>
    <w:unhideWhenUsed/>
  </w:style>
  <w:style w:type="paragraph" w:customStyle="1" w:styleId="Liste1">
    <w:name w:val="Liste1"/>
    <w:basedOn w:val="Standard"/>
    <w:uiPriority w:val="99"/>
    <w:semiHidden/>
    <w:unhideWhenUsed/>
    <w:pPr>
      <w:ind w:left="360" w:hanging="360"/>
      <w:contextualSpacing/>
    </w:pPr>
  </w:style>
  <w:style w:type="paragraph" w:customStyle="1" w:styleId="Liste21">
    <w:name w:val="Liste 21"/>
    <w:basedOn w:val="Standard"/>
    <w:uiPriority w:val="99"/>
    <w:semiHidden/>
    <w:unhideWhenUsed/>
    <w:pPr>
      <w:ind w:left="720" w:hanging="360"/>
      <w:contextualSpacing/>
    </w:pPr>
  </w:style>
  <w:style w:type="paragraph" w:customStyle="1" w:styleId="Liste31">
    <w:name w:val="Liste 31"/>
    <w:basedOn w:val="Standard"/>
    <w:uiPriority w:val="99"/>
    <w:semiHidden/>
    <w:unhideWhenUsed/>
    <w:pPr>
      <w:ind w:left="1080" w:hanging="360"/>
      <w:contextualSpacing/>
    </w:pPr>
  </w:style>
  <w:style w:type="paragraph" w:customStyle="1" w:styleId="Liste41">
    <w:name w:val="Liste 41"/>
    <w:basedOn w:val="Standard"/>
    <w:uiPriority w:val="99"/>
    <w:semiHidden/>
    <w:unhideWhenUsed/>
    <w:pPr>
      <w:ind w:left="1440" w:hanging="360"/>
      <w:contextualSpacing/>
    </w:pPr>
  </w:style>
  <w:style w:type="paragraph" w:customStyle="1" w:styleId="Liste51">
    <w:name w:val="Liste 51"/>
    <w:basedOn w:val="Standard"/>
    <w:uiPriority w:val="99"/>
    <w:semiHidden/>
    <w:unhideWhenUsed/>
    <w:pPr>
      <w:ind w:left="1800" w:hanging="360"/>
      <w:contextualSpacing/>
    </w:pPr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after="40"/>
    </w:pPr>
  </w:style>
  <w:style w:type="paragraph" w:customStyle="1" w:styleId="Aufzhlungszeichen21">
    <w:name w:val="Aufzählungszeichen 21"/>
    <w:basedOn w:val="Standard"/>
    <w:uiPriority w:val="99"/>
    <w:semiHidden/>
    <w:unhideWhenUsed/>
    <w:pPr>
      <w:numPr>
        <w:numId w:val="2"/>
      </w:numPr>
      <w:contextualSpacing/>
    </w:pPr>
  </w:style>
  <w:style w:type="paragraph" w:customStyle="1" w:styleId="Aufzhlungszeichen31">
    <w:name w:val="Aufzählungszeichen 31"/>
    <w:basedOn w:val="Standard"/>
    <w:uiPriority w:val="99"/>
    <w:semiHidden/>
    <w:unhideWhenUsed/>
    <w:pPr>
      <w:numPr>
        <w:numId w:val="3"/>
      </w:numPr>
      <w:contextualSpacing/>
    </w:pPr>
  </w:style>
  <w:style w:type="paragraph" w:customStyle="1" w:styleId="Aufzhlungszeichen41">
    <w:name w:val="Aufzählungszeichen 41"/>
    <w:basedOn w:val="Standard"/>
    <w:uiPriority w:val="99"/>
    <w:semiHidden/>
    <w:unhideWhenUsed/>
    <w:pPr>
      <w:numPr>
        <w:numId w:val="4"/>
      </w:numPr>
      <w:contextualSpacing/>
    </w:pPr>
  </w:style>
  <w:style w:type="paragraph" w:customStyle="1" w:styleId="Aufzhlungszeichen51">
    <w:name w:val="Aufzählungszeichen 51"/>
    <w:basedOn w:val="Standard"/>
    <w:uiPriority w:val="99"/>
    <w:semiHidden/>
    <w:unhideWhenUsed/>
    <w:pPr>
      <w:numPr>
        <w:numId w:val="5"/>
      </w:numPr>
      <w:contextualSpacing/>
    </w:pPr>
  </w:style>
  <w:style w:type="paragraph" w:customStyle="1" w:styleId="Listenfortsetzung1">
    <w:name w:val="Listenfortsetzung1"/>
    <w:basedOn w:val="Standard"/>
    <w:uiPriority w:val="99"/>
    <w:semiHidden/>
    <w:unhideWhenUsed/>
    <w:pPr>
      <w:spacing w:after="120"/>
      <w:ind w:left="360"/>
      <w:contextualSpacing/>
    </w:pPr>
  </w:style>
  <w:style w:type="paragraph" w:customStyle="1" w:styleId="Listenfortsetzung21">
    <w:name w:val="Listenfortsetzung 21"/>
    <w:basedOn w:val="Standard"/>
    <w:uiPriority w:val="99"/>
    <w:semiHidden/>
    <w:unhideWhenUsed/>
    <w:pPr>
      <w:spacing w:after="120"/>
      <w:ind w:left="720"/>
      <w:contextualSpacing/>
    </w:pPr>
  </w:style>
  <w:style w:type="paragraph" w:customStyle="1" w:styleId="Listenfortsetzung31">
    <w:name w:val="Listenfortsetzung 31"/>
    <w:basedOn w:val="Standard"/>
    <w:uiPriority w:val="99"/>
    <w:semiHidden/>
    <w:unhideWhenUsed/>
    <w:pPr>
      <w:spacing w:after="120"/>
      <w:ind w:left="1080"/>
      <w:contextualSpacing/>
    </w:pPr>
  </w:style>
  <w:style w:type="paragraph" w:customStyle="1" w:styleId="Listenfortsetzung41">
    <w:name w:val="Listenfortsetzung 41"/>
    <w:basedOn w:val="Standard"/>
    <w:uiPriority w:val="99"/>
    <w:semiHidden/>
    <w:unhideWhenUsed/>
    <w:pPr>
      <w:spacing w:after="120"/>
      <w:ind w:left="1440"/>
      <w:contextualSpacing/>
    </w:pPr>
  </w:style>
  <w:style w:type="paragraph" w:customStyle="1" w:styleId="Listenfortsetzung51">
    <w:name w:val="Listenfortsetzung 51"/>
    <w:basedOn w:val="Standard"/>
    <w:uiPriority w:val="99"/>
    <w:semiHidden/>
    <w:unhideWhenUsed/>
    <w:pPr>
      <w:spacing w:after="120"/>
      <w:ind w:left="1800"/>
      <w:contextualSpacing/>
    </w:pPr>
  </w:style>
  <w:style w:type="paragraph" w:customStyle="1" w:styleId="Listennummer1">
    <w:name w:val="Listennummer1"/>
    <w:basedOn w:val="Standard"/>
    <w:uiPriority w:val="1"/>
    <w:unhideWhenUsed/>
    <w:qFormat/>
    <w:pPr>
      <w:numPr>
        <w:numId w:val="19"/>
      </w:numPr>
      <w:contextualSpacing/>
    </w:pPr>
  </w:style>
  <w:style w:type="paragraph" w:customStyle="1" w:styleId="Listennummer21">
    <w:name w:val="Listennummer 21"/>
    <w:basedOn w:val="Standard"/>
    <w:uiPriority w:val="1"/>
    <w:unhideWhenUsed/>
    <w:qFormat/>
    <w:pPr>
      <w:numPr>
        <w:ilvl w:val="1"/>
        <w:numId w:val="19"/>
      </w:numPr>
      <w:contextualSpacing/>
    </w:pPr>
  </w:style>
  <w:style w:type="paragraph" w:customStyle="1" w:styleId="Listennummer31">
    <w:name w:val="Listennummer 31"/>
    <w:basedOn w:val="Standard"/>
    <w:uiPriority w:val="18"/>
    <w:unhideWhenUsed/>
    <w:qFormat/>
    <w:pPr>
      <w:numPr>
        <w:ilvl w:val="2"/>
        <w:numId w:val="19"/>
      </w:numPr>
      <w:contextualSpacing/>
    </w:pPr>
  </w:style>
  <w:style w:type="paragraph" w:customStyle="1" w:styleId="Listennummer41">
    <w:name w:val="Listennummer 41"/>
    <w:basedOn w:val="Standard"/>
    <w:uiPriority w:val="18"/>
    <w:semiHidden/>
    <w:unhideWhenUsed/>
    <w:pPr>
      <w:numPr>
        <w:ilvl w:val="3"/>
        <w:numId w:val="19"/>
      </w:numPr>
      <w:contextualSpacing/>
    </w:pPr>
  </w:style>
  <w:style w:type="paragraph" w:customStyle="1" w:styleId="Listennummer51">
    <w:name w:val="Listennummer 51"/>
    <w:basedOn w:val="Standard"/>
    <w:uiPriority w:val="18"/>
    <w:semiHidden/>
    <w:unhideWhenUsed/>
    <w:pPr>
      <w:numPr>
        <w:ilvl w:val="4"/>
        <w:numId w:val="19"/>
      </w:numPr>
      <w:contextualSpacing/>
    </w:pPr>
  </w:style>
  <w:style w:type="paragraph" w:customStyle="1" w:styleId="Listenabsatz1">
    <w:name w:val="Listenabsatz1"/>
    <w:basedOn w:val="Standard"/>
    <w:uiPriority w:val="34"/>
    <w:semiHidden/>
    <w:unhideWhenUsed/>
    <w:pPr>
      <w:ind w:left="720"/>
      <w:contextualSpacing/>
    </w:pPr>
  </w:style>
  <w:style w:type="paragraph" w:customStyle="1" w:styleId="Makro">
    <w:name w:val="Makro"/>
    <w:link w:val="Makrotextzeichen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krotextzeichen">
    <w:name w:val="Makrotextzeichen"/>
    <w:basedOn w:val="Absatz-Standardschriftart"/>
    <w:link w:val="Makro"/>
    <w:uiPriority w:val="99"/>
    <w:semiHidden/>
    <w:rPr>
      <w:rFonts w:ascii="Consolas" w:hAnsi="Consolas" w:cs="Consolas"/>
      <w:sz w:val="20"/>
    </w:rPr>
  </w:style>
  <w:style w:type="table" w:customStyle="1" w:styleId="MittleresGitternetz1">
    <w:name w:val="Mittleres Gitternetz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ittleresGitternetz1-Akzent1">
    <w:name w:val="Mittleres Gitternetz 1 - Akzent 1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customStyle="1" w:styleId="MittleresGitternetz1-Akzent2">
    <w:name w:val="Mittleres Gitternetz 1 - Akzent 2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customStyle="1" w:styleId="MittleresGitternetz1-Akzent3">
    <w:name w:val="Mittleres Gitternetz 1 - Akzent 3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customStyle="1" w:styleId="MittleresGitternetz1-Akzent4">
    <w:name w:val="Mittleres Gitternetz 1 - Akzent 4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customStyle="1" w:styleId="MittleresGitternetz1-Akzent5">
    <w:name w:val="Mittleres Gitternetz 1 - Akzent 5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customStyle="1" w:styleId="MittleresGitternetz1-Akzent6">
    <w:name w:val="Mittleres Gitternetz 1 - Akzent 6"/>
    <w:basedOn w:val="NormaleTabelle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ittleresGitternetz2">
    <w:name w:val="Mittleres Gitternetz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1">
    <w:name w:val="Mittleres Gitternetz 2 - Akzent 1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2">
    <w:name w:val="Mittleres Gitternetz 2 - Akzent 2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3">
    <w:name w:val="Mittleres Gitternetz 2 - Akzent 3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4">
    <w:name w:val="Mittleres Gitternetz 2 - Akzent 4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5">
    <w:name w:val="Mittleres Gitternetz 2 - Akzent 5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2-Akzent6">
    <w:name w:val="Mittleres Gitternetz 2 - Akzent 6"/>
    <w:basedOn w:val="NormaleTabelle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Gitternetz3">
    <w:name w:val="Mittleres Gitternetz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ittleresGitternetz3-Akzent1">
    <w:name w:val="Mittleres Gitternetz 3 - Akzent 1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customStyle="1" w:styleId="MittleresGitternetz3-Akzent2">
    <w:name w:val="Mittleres Gitternetz 3 - Akzent 2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customStyle="1" w:styleId="MittleresGitternetz3-Akzent3">
    <w:name w:val="Mittleres Gitternetz 3 - Akzent 3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customStyle="1" w:styleId="MittleresGitternetz3-Akzent4">
    <w:name w:val="Mittleres Gitternetz 3 - Akzent 4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customStyle="1" w:styleId="MittleresGitternetz3-Akzent5">
    <w:name w:val="Mittleres Gitternetz 3 - Akzent 5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customStyle="1" w:styleId="MittleresGitternetz3-Akzent6">
    <w:name w:val="Mittleres Gitternetz 3 - Akzent 6"/>
    <w:basedOn w:val="NormaleTabelle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ittlereListe11">
    <w:name w:val="Mittlere Liste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ittlereListe1-Akzent11">
    <w:name w:val="Mittlere Liste 1 - Akzent 1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customStyle="1" w:styleId="MittlereListe1-Akzent21">
    <w:name w:val="Mittlere Liste 1 - Akzent 2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customStyle="1" w:styleId="MittlereListe1-Akzent31">
    <w:name w:val="Mittlere Liste 1 - Akzent 3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customStyle="1" w:styleId="MittlereListe1-Akzent41">
    <w:name w:val="Mittlere Liste 1 - Akzent 4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customStyle="1" w:styleId="MittlereListe1-Akzent51">
    <w:name w:val="Mittlere Liste 1 - Akzent 5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customStyle="1" w:styleId="MittlereListe1-Akzent61">
    <w:name w:val="Mittlere Liste 1 - Akzent 61"/>
    <w:basedOn w:val="NormaleTabel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ittlereListe21">
    <w:name w:val="Mittlere Liste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11">
    <w:name w:val="Mittlere Liste 2 - Akzent 1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21">
    <w:name w:val="Mittlere Liste 2 - Akzent 2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31">
    <w:name w:val="Mittlere Liste 2 - Akzent 3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41">
    <w:name w:val="Mittlere Liste 2 - Akzent 4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51">
    <w:name w:val="Mittlere Liste 2 - Akzent 5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Liste2-Akzent61">
    <w:name w:val="Mittlere Liste 2 - Akzent 61"/>
    <w:basedOn w:val="NormaleTabelle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ittlereSchattierung11">
    <w:name w:val="Mittlere Schattierung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11">
    <w:name w:val="Mittlere Schattierung 1 - Akzent 1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21">
    <w:name w:val="Mittlere Schattierung 1 - Akzent 2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31">
    <w:name w:val="Mittlere Schattierung 1 - Akzent 3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41">
    <w:name w:val="Mittlere Schattierung 1 - Akzent 4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51">
    <w:name w:val="Mittlere Schattierung 1 - Akzent 5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1-Akzent61">
    <w:name w:val="Mittlere Schattierung 1 - Akzent 61"/>
    <w:basedOn w:val="NormaleTabelle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ittlereSchattierung21">
    <w:name w:val="Mittlere Schattierung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11">
    <w:name w:val="Mittlere Schattierung 2 - Akzent 1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21">
    <w:name w:val="Mittlere Schattierung 2 - Akzent 2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31">
    <w:name w:val="Mittlere Schattierung 2 - Akzent 3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41">
    <w:name w:val="Mittlere Schattierung 2 - Akzent 4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51">
    <w:name w:val="Mittlere Schattierung 2 - Akzent 5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ittlereSchattierung2-Akzent61">
    <w:name w:val="Mittlere Schattierung 2 - Akzent 61"/>
    <w:basedOn w:val="NormaleTabelle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achrichtenkopf1">
    <w:name w:val="Nachrichtenkopf1"/>
    <w:basedOn w:val="Standard"/>
    <w:link w:val="Nachrichtenkopfzeichen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chrichtenkopfzeichen">
    <w:name w:val="Nachrichtenkopfzeichen"/>
    <w:basedOn w:val="Absatz-Standardschriftart"/>
    <w:link w:val="Nachrichtenkopf1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StandardWeb1">
    <w:name w:val="Standard (Web)1"/>
    <w:basedOn w:val="Standard"/>
    <w:uiPriority w:val="99"/>
    <w:semiHidden/>
    <w:unhideWhenUsed/>
    <w:rPr>
      <w:rFonts w:ascii="Times New Roman" w:hAnsi="Times New Roman" w:cs="Times New Roman"/>
      <w:sz w:val="24"/>
    </w:rPr>
  </w:style>
  <w:style w:type="paragraph" w:customStyle="1" w:styleId="Standardeinzug1">
    <w:name w:val="Standardeinzug1"/>
    <w:basedOn w:val="Standard"/>
    <w:uiPriority w:val="99"/>
    <w:semiHidden/>
    <w:unhideWhenUsed/>
    <w:pPr>
      <w:ind w:left="720"/>
    </w:pPr>
  </w:style>
  <w:style w:type="paragraph" w:customStyle="1" w:styleId="Fu-Endnotenberschrift1">
    <w:name w:val="Fuß/-Endnotenüberschrift1"/>
    <w:basedOn w:val="Standard"/>
    <w:next w:val="Standard"/>
    <w:link w:val="Fu-Endnotenberschrift-Zeichen"/>
    <w:uiPriority w:val="99"/>
    <w:semiHidden/>
    <w:unhideWhenUsed/>
    <w:pPr>
      <w:spacing w:after="0" w:line="240" w:lineRule="auto"/>
    </w:pPr>
  </w:style>
  <w:style w:type="character" w:customStyle="1" w:styleId="Fu-Endnotenberschrift-Zeichen">
    <w:name w:val="Fuß/-Endnotenüberschrift - Zeichen"/>
    <w:basedOn w:val="Absatz-Standardschriftart"/>
    <w:link w:val="Fu-Endnotenberschrift1"/>
    <w:uiPriority w:val="99"/>
    <w:semiHidden/>
  </w:style>
  <w:style w:type="character" w:customStyle="1" w:styleId="Seitenzahl1">
    <w:name w:val="Seitenzahl1"/>
    <w:basedOn w:val="Absatz-Standardschriftart"/>
    <w:uiPriority w:val="99"/>
    <w:semiHidden/>
    <w:unhideWhenUsed/>
  </w:style>
  <w:style w:type="paragraph" w:customStyle="1" w:styleId="EinfacherText">
    <w:name w:val="Einfacher Text"/>
    <w:basedOn w:val="Standard"/>
    <w:link w:val="EinfacherText-Zeichen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EinfacherText-Zeichen">
    <w:name w:val="Einfacher Text - Zeichen"/>
    <w:basedOn w:val="Absatz-Standardschriftart"/>
    <w:link w:val="EinfacherText"/>
    <w:uiPriority w:val="99"/>
    <w:semiHidden/>
    <w:rPr>
      <w:rFonts w:ascii="Consolas" w:hAnsi="Consolas" w:cs="Consolas"/>
      <w:sz w:val="21"/>
    </w:rPr>
  </w:style>
  <w:style w:type="paragraph" w:customStyle="1" w:styleId="Anrede1">
    <w:name w:val="Anrede1"/>
    <w:basedOn w:val="Standard"/>
    <w:next w:val="Standard"/>
    <w:link w:val="Anredezeichen"/>
    <w:uiPriority w:val="99"/>
    <w:semiHidden/>
    <w:unhideWhenUsed/>
  </w:style>
  <w:style w:type="character" w:customStyle="1" w:styleId="Anredezeichen">
    <w:name w:val="Anredezeichen"/>
    <w:basedOn w:val="Absatz-Standardschriftart"/>
    <w:link w:val="Anrede1"/>
    <w:uiPriority w:val="99"/>
    <w:semiHidden/>
  </w:style>
  <w:style w:type="paragraph" w:customStyle="1" w:styleId="Signatur">
    <w:name w:val="Signatur"/>
    <w:basedOn w:val="Standard"/>
    <w:link w:val="Signaturzeichen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zeichen">
    <w:name w:val="Signaturzeichen"/>
    <w:basedOn w:val="Absatz-Standardschriftart"/>
    <w:link w:val="Signatur"/>
    <w:uiPriority w:val="9"/>
    <w:rPr>
      <w:kern w:val="20"/>
    </w:rPr>
  </w:style>
  <w:style w:type="character" w:customStyle="1" w:styleId="Betont">
    <w:name w:val="Betont"/>
    <w:basedOn w:val="Absatz-Standardschriftart"/>
    <w:uiPriority w:val="1"/>
    <w:unhideWhenUsed/>
    <w:qFormat/>
    <w:rPr>
      <w:b/>
      <w:bCs/>
    </w:rPr>
  </w:style>
  <w:style w:type="paragraph" w:customStyle="1" w:styleId="Untertitel1">
    <w:name w:val="Untertitel1"/>
    <w:basedOn w:val="Standard"/>
    <w:next w:val="Standard"/>
    <w:link w:val="Untertitelzeichen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Untertitelzeichen">
    <w:name w:val="Untertitelzeichen"/>
    <w:basedOn w:val="Absatz-Standardschriftart"/>
    <w:link w:val="Untertitel1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customStyle="1" w:styleId="SubtileHervorhebung">
    <w:name w:val="Subtile Hervorhebung"/>
    <w:basedOn w:val="Absatz-Standardschriftart"/>
    <w:uiPriority w:val="19"/>
    <w:semiHidden/>
    <w:unhideWhenUsed/>
    <w:rPr>
      <w:i/>
      <w:iCs/>
      <w:color w:val="808080" w:themeColor="text1" w:themeTint="7F"/>
    </w:rPr>
  </w:style>
  <w:style w:type="character" w:customStyle="1" w:styleId="SchwacherVerweis1">
    <w:name w:val="Schwacher Verweis1"/>
    <w:basedOn w:val="Absatz-Standardschriftart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le3D-Effekt11">
    <w:name w:val="Tabelle 3D-Effekt 11"/>
    <w:basedOn w:val="NormaleTabelle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21">
    <w:name w:val="Tabelle 3D-Effekt 2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3D-Effekt31">
    <w:name w:val="Tabelle 3D-Effekt 3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11">
    <w:name w:val="Tabelle Klassis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21">
    <w:name w:val="Tabelle Klassisch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31">
    <w:name w:val="Tabelle Klassisch 31"/>
    <w:basedOn w:val="NormaleTabelle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Klassisch41">
    <w:name w:val="Tabelle Klassisch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11">
    <w:name w:val="Tabelle Farbig 11"/>
    <w:basedOn w:val="NormaleTabelle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21">
    <w:name w:val="Tabelle Farbig 2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Farbig31">
    <w:name w:val="Tabelle Farbig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alten11">
    <w:name w:val="Tabelle Spalten 1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21">
    <w:name w:val="Tabelle Spalten 2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31">
    <w:name w:val="Tabelle Spalten 31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alten41">
    <w:name w:val="Tabelle Spalten 4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leSpalten51">
    <w:name w:val="Tabelle Spalten 5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leAktuell1">
    <w:name w:val="Tabelle Aktuell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leElegant1">
    <w:name w:val="Tabelle Elegant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1">
    <w:name w:val="Tabelle Gitternetz 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2">
    <w:name w:val="Tabelle Gitternetz 2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3">
    <w:name w:val="Tabelle Gitternetz 3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4">
    <w:name w:val="Tabelle Gitternetz 4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Gitternetz5">
    <w:name w:val="Tabelle Gitternetz 5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6">
    <w:name w:val="Tabelle Gitternetz 6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7">
    <w:name w:val="Tabelle Gitternetz 7"/>
    <w:basedOn w:val="NormaleTabelle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leGitternetz8">
    <w:name w:val="Tabelle Gitternetz 8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11">
    <w:name w:val="Tabelle Liste 1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21">
    <w:name w:val="Tabelle Liste 21"/>
    <w:basedOn w:val="NormaleTabelle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31">
    <w:name w:val="Tabelle Liste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41">
    <w:name w:val="Tabelle Liste 4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leListe51">
    <w:name w:val="Tabelle Liste 5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Liste61">
    <w:name w:val="Tabelle Liste 61"/>
    <w:basedOn w:val="NormaleTabelle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leListe71">
    <w:name w:val="Tabelle Liste 7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leListe81">
    <w:name w:val="Tabelle Liste 81"/>
    <w:basedOn w:val="NormaleTabelle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Rechtsgrundlagenverzeichnis1">
    <w:name w:val="Rechtsgrundlagenverzeichnis1"/>
    <w:basedOn w:val="Standard"/>
    <w:next w:val="Standard"/>
    <w:uiPriority w:val="99"/>
    <w:semiHidden/>
    <w:unhideWhenUsed/>
    <w:pPr>
      <w:spacing w:after="0"/>
      <w:ind w:left="220" w:hanging="220"/>
    </w:pPr>
  </w:style>
  <w:style w:type="paragraph" w:customStyle="1" w:styleId="Abbildungsverzeichnis1">
    <w:name w:val="Abbildungsverzeichnis1"/>
    <w:basedOn w:val="Standard"/>
    <w:next w:val="Standard"/>
    <w:uiPriority w:val="99"/>
    <w:semiHidden/>
    <w:unhideWhenUsed/>
    <w:pPr>
      <w:spacing w:after="0"/>
    </w:pPr>
  </w:style>
  <w:style w:type="table" w:customStyle="1" w:styleId="TabelleProfessionell1">
    <w:name w:val="Tabelle Professionell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Einfach11">
    <w:name w:val="Tabelle Einfach 1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21">
    <w:name w:val="Tabelle Einfach 21"/>
    <w:basedOn w:val="NormaleTabelle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leEinfach31">
    <w:name w:val="Tabelle Einfach 31"/>
    <w:basedOn w:val="NormaleTabelle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leSpezial11">
    <w:name w:val="Tabelle Spezial 11"/>
    <w:basedOn w:val="NormaleTabelle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Spezial21">
    <w:name w:val="Tabelle Spezial 21"/>
    <w:basedOn w:val="NormaleTabelle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design1">
    <w:name w:val="Tabellendesign1"/>
    <w:basedOn w:val="NormaleTabelle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Web11">
    <w:name w:val="Tabelle Web 1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21">
    <w:name w:val="Tabelle Web 2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Web31">
    <w:name w:val="Tabelle Web 31"/>
    <w:basedOn w:val="NormaleTabelle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el1">
    <w:name w:val="Titel1"/>
    <w:basedOn w:val="Standard"/>
    <w:next w:val="Standard"/>
    <w:link w:val="Titelzeichen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elzeichen">
    <w:name w:val="Titelzeichen"/>
    <w:basedOn w:val="Absatz-Standardschriftart"/>
    <w:link w:val="Titel1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Inhaltsverzeichnisberschrift1">
    <w:name w:val="Inhaltsverzeichnisüberschrift1"/>
    <w:basedOn w:val="Standard"/>
    <w:next w:val="Standard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Inhaltsverzeichnis1">
    <w:name w:val="Inhaltsverzeichnis 1"/>
    <w:basedOn w:val="Standard"/>
    <w:next w:val="Standard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Inhaltsverzeichnis2">
    <w:name w:val="Inhaltsverzeichnis 2"/>
    <w:basedOn w:val="Standard"/>
    <w:next w:val="Standard"/>
    <w:autoRedefine/>
    <w:uiPriority w:val="39"/>
    <w:unhideWhenUsed/>
    <w:pPr>
      <w:spacing w:after="100"/>
      <w:ind w:left="220"/>
    </w:pPr>
  </w:style>
  <w:style w:type="paragraph" w:customStyle="1" w:styleId="Inhaltsverzeichnis3">
    <w:name w:val="Inhaltsverzeichnis 3"/>
    <w:basedOn w:val="Standard"/>
    <w:next w:val="Standard"/>
    <w:autoRedefine/>
    <w:uiPriority w:val="39"/>
    <w:semiHidden/>
    <w:unhideWhenUsed/>
    <w:pPr>
      <w:spacing w:after="100"/>
      <w:ind w:left="440"/>
    </w:pPr>
  </w:style>
  <w:style w:type="paragraph" w:customStyle="1" w:styleId="Inhaltsverzeichnis4">
    <w:name w:val="Inhaltsverzeichnis 4"/>
    <w:basedOn w:val="Standard"/>
    <w:next w:val="Standard"/>
    <w:autoRedefine/>
    <w:uiPriority w:val="39"/>
    <w:semiHidden/>
    <w:unhideWhenUsed/>
    <w:pPr>
      <w:spacing w:after="100"/>
      <w:ind w:left="660"/>
    </w:pPr>
  </w:style>
  <w:style w:type="paragraph" w:customStyle="1" w:styleId="Inhaltsverzeichnis5">
    <w:name w:val="Inhaltsverzeichnis 5"/>
    <w:basedOn w:val="Standard"/>
    <w:next w:val="Standard"/>
    <w:autoRedefine/>
    <w:uiPriority w:val="39"/>
    <w:semiHidden/>
    <w:unhideWhenUsed/>
    <w:pPr>
      <w:spacing w:after="100"/>
      <w:ind w:left="880"/>
    </w:pPr>
  </w:style>
  <w:style w:type="paragraph" w:customStyle="1" w:styleId="Inhaltsverzeichnis6">
    <w:name w:val="Inhaltsverzeichnis 6"/>
    <w:basedOn w:val="Standard"/>
    <w:next w:val="Standard"/>
    <w:autoRedefine/>
    <w:uiPriority w:val="39"/>
    <w:semiHidden/>
    <w:unhideWhenUsed/>
    <w:pPr>
      <w:spacing w:after="100"/>
      <w:ind w:left="1100"/>
    </w:pPr>
  </w:style>
  <w:style w:type="paragraph" w:customStyle="1" w:styleId="Inhaltsverzeichnis7">
    <w:name w:val="Inhaltsverzeichnis 7"/>
    <w:basedOn w:val="Standard"/>
    <w:next w:val="Standard"/>
    <w:autoRedefine/>
    <w:uiPriority w:val="39"/>
    <w:semiHidden/>
    <w:unhideWhenUsed/>
    <w:pPr>
      <w:spacing w:after="100"/>
      <w:ind w:left="1320"/>
    </w:pPr>
  </w:style>
  <w:style w:type="paragraph" w:customStyle="1" w:styleId="Inhaltsverzeichnis8">
    <w:name w:val="Inhaltsverzeichnis 8"/>
    <w:basedOn w:val="Standard"/>
    <w:next w:val="Standard"/>
    <w:autoRedefine/>
    <w:uiPriority w:val="39"/>
    <w:semiHidden/>
    <w:unhideWhenUsed/>
    <w:pPr>
      <w:spacing w:after="100"/>
      <w:ind w:left="1540"/>
    </w:pPr>
  </w:style>
  <w:style w:type="paragraph" w:customStyle="1" w:styleId="Inhaltsverzeichnis9">
    <w:name w:val="Inhaltsverzeichnis 9"/>
    <w:basedOn w:val="Standard"/>
    <w:next w:val="Standard"/>
    <w:autoRedefine/>
    <w:uiPriority w:val="39"/>
    <w:semiHidden/>
    <w:unhideWhenUsed/>
    <w:pPr>
      <w:spacing w:after="100"/>
      <w:ind w:left="1760"/>
    </w:pPr>
  </w:style>
  <w:style w:type="paragraph" w:customStyle="1" w:styleId="Inhaltsverzeichnisberschrift2">
    <w:name w:val="Inhaltsverzeichnisüberschrift2"/>
    <w:basedOn w:val="berschrift11"/>
    <w:next w:val="Standard"/>
    <w:uiPriority w:val="39"/>
    <w:unhideWhenUsed/>
    <w:qFormat/>
    <w:pPr>
      <w:outlineLvl w:val="9"/>
    </w:pPr>
  </w:style>
  <w:style w:type="character" w:customStyle="1" w:styleId="KeinLeerraum-Zeichen">
    <w:name w:val="Kein Leerraum - Zeichen"/>
    <w:basedOn w:val="Absatz-Standardschriftart"/>
    <w:link w:val="KeinLeerraum1"/>
    <w:uiPriority w:val="1"/>
  </w:style>
  <w:style w:type="paragraph" w:customStyle="1" w:styleId="Tabellenberschrift">
    <w:name w:val="Tabellenüberschrift"/>
    <w:basedOn w:val="Standard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ellentextdezimal">
    <w:name w:val="Tabellentext dezimal"/>
    <w:basedOn w:val="Standard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ztabelle">
    <w:name w:val="Finanztabelle"/>
    <w:basedOn w:val="NormaleTabelle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Jahresbericht">
    <w:name w:val="Jahresbericht"/>
    <w:uiPriority w:val="99"/>
    <w:pPr>
      <w:numPr>
        <w:numId w:val="17"/>
      </w:numPr>
    </w:pPr>
  </w:style>
  <w:style w:type="paragraph" w:customStyle="1" w:styleId="Exposee">
    <w:name w:val="Exposee"/>
    <w:basedOn w:val="Standard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ellentext">
    <w:name w:val="Tabellentext"/>
    <w:basedOn w:val="Standard"/>
    <w:uiPriority w:val="9"/>
    <w:qFormat/>
    <w:pPr>
      <w:spacing w:before="60" w:after="60" w:line="240" w:lineRule="auto"/>
      <w:ind w:left="144" w:right="144"/>
    </w:pPr>
  </w:style>
  <w:style w:type="paragraph" w:customStyle="1" w:styleId="UmgekehrteTabellenberschrift">
    <w:name w:val="Umgekehrte Tabellenüberschrift"/>
    <w:basedOn w:val="Standard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Kopfzeileschattiert">
    <w:name w:val="Kopfzeile schattiert"/>
    <w:basedOn w:val="Standard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386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386F"/>
    <w:rPr>
      <w:rFonts w:ascii="Tahoma" w:hAnsi="Tahoma" w:cs="Tahoma"/>
      <w:kern w:val="20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59A7"/>
    <w:rPr>
      <w:kern w:val="20"/>
    </w:rPr>
  </w:style>
  <w:style w:type="paragraph" w:styleId="Fuzeile">
    <w:name w:val="footer"/>
    <w:basedOn w:val="Standard"/>
    <w:link w:val="FuzeileZchn"/>
    <w:uiPriority w:val="99"/>
    <w:unhideWhenUsed/>
    <w:rsid w:val="000559A7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59A7"/>
    <w:rPr>
      <w:kern w:val="20"/>
    </w:rPr>
  </w:style>
  <w:style w:type="character" w:customStyle="1" w:styleId="berschrift1Zchn">
    <w:name w:val="Überschrift 1 Zchn"/>
    <w:basedOn w:val="Absatz-Standardschriftart"/>
    <w:link w:val="berschrift1"/>
    <w:rsid w:val="000559A7"/>
    <w:rPr>
      <w:rFonts w:asciiTheme="majorHAnsi" w:eastAsiaTheme="majorEastAsia" w:hAnsiTheme="majorHAnsi" w:cstheme="majorBidi"/>
      <w:b/>
      <w:bCs/>
      <w:color w:val="577188" w:themeColor="accent1" w:themeShade="BF"/>
      <w:kern w:val="20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59A7"/>
    <w:pPr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0559A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559A7"/>
    <w:pPr>
      <w:spacing w:after="100"/>
      <w:ind w:left="200"/>
    </w:pPr>
  </w:style>
  <w:style w:type="character" w:styleId="Platzhaltertext">
    <w:name w:val="Placeholder Text"/>
    <w:basedOn w:val="Absatz-Standardschriftart"/>
    <w:uiPriority w:val="99"/>
    <w:semiHidden/>
    <w:rsid w:val="000559A7"/>
    <w:rPr>
      <w:color w:val="808080"/>
    </w:rPr>
  </w:style>
  <w:style w:type="paragraph" w:styleId="Listenabsatz">
    <w:name w:val="List Paragraph"/>
    <w:basedOn w:val="Standard"/>
    <w:uiPriority w:val="34"/>
    <w:rsid w:val="002D55C5"/>
    <w:pPr>
      <w:ind w:left="720"/>
      <w:contextualSpacing/>
    </w:pPr>
  </w:style>
  <w:style w:type="table" w:styleId="EinfacheTabelle1">
    <w:name w:val="Plain Table 1"/>
    <w:basedOn w:val="NormaleTabelle"/>
    <w:uiPriority w:val="40"/>
    <w:rsid w:val="00F323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7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ommons.apache.org/proper/commons-math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math.nist.gov/javanumerics/jama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ronto\AppData\Roaming\Microsoft\Templates\Jahre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27509E08C146978BBEAADAAC7516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AB9C38-FD8A-4223-AC7A-B3BD71C0DD07}"/>
      </w:docPartPr>
      <w:docPartBody>
        <w:p w:rsidR="00000000" w:rsidRDefault="0078666D">
          <w:pPr>
            <w:pStyle w:val="0727509E08C146978BBEAADAAC751677"/>
          </w:pPr>
          <w:r>
            <w:t>[Firma]</w:t>
          </w:r>
        </w:p>
      </w:docPartBody>
    </w:docPart>
    <w:docPart>
      <w:docPartPr>
        <w:name w:val="9D34BBBB48E349DE8DBC43C7AAFB26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B2D964-A365-4E57-BF83-DAABFCA71A80}"/>
      </w:docPartPr>
      <w:docPartBody>
        <w:p w:rsidR="00000000" w:rsidRDefault="0078666D">
          <w:pPr>
            <w:pStyle w:val="9D34BBBB48E349DE8DBC43C7AAFB2650"/>
          </w:pPr>
          <w:r>
            <w:t>[Straße Hausnummer, PLZ</w:t>
          </w:r>
          <w:r>
            <w:t xml:space="preserve"> Ort]</w:t>
          </w:r>
        </w:p>
      </w:docPartBody>
    </w:docPart>
    <w:docPart>
      <w:docPartPr>
        <w:name w:val="3766FAC764DE4009A7870BC92AD83E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9A62AF-286D-4504-B9CC-8F4506BB8E71}"/>
      </w:docPartPr>
      <w:docPartBody>
        <w:p w:rsidR="00000000" w:rsidRDefault="0078666D">
          <w:pPr>
            <w:pStyle w:val="3766FAC764DE4009A7870BC92AD83ECB"/>
          </w:pPr>
          <w:r>
            <w:t>[Telefon]</w:t>
          </w:r>
        </w:p>
      </w:docPartBody>
    </w:docPart>
    <w:docPart>
      <w:docPartPr>
        <w:name w:val="1B1567E9185B46499C78ACCF60F4F7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B0D2B3-A19B-4D50-AC3A-432AC33F0748}"/>
      </w:docPartPr>
      <w:docPartBody>
        <w:p w:rsidR="00000000" w:rsidRDefault="0078666D">
          <w:pPr>
            <w:pStyle w:val="1B1567E9185B46499C78ACCF60F4F752"/>
          </w:pPr>
          <w:r>
            <w:t>[Fax]</w:t>
          </w:r>
        </w:p>
      </w:docPartBody>
    </w:docPart>
    <w:docPart>
      <w:docPartPr>
        <w:name w:val="258EADF6F936452CAAE5EA6587A832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50890C-31CC-4C08-94EF-11F614C2C4EA}"/>
      </w:docPartPr>
      <w:docPartBody>
        <w:p w:rsidR="00000000" w:rsidRDefault="0078666D">
          <w:pPr>
            <w:pStyle w:val="258EADF6F936452CAAE5EA6587A83246"/>
          </w:pPr>
          <w:r>
            <w:rPr>
              <w:rStyle w:val="KeinLeerraum-Zeichen"/>
            </w:rP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Aufzhlungszeichen1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6D"/>
    <w:rsid w:val="0078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E6658E0208A4D738756D84D276DF193">
    <w:name w:val="0E6658E0208A4D738756D84D276DF193"/>
  </w:style>
  <w:style w:type="paragraph" w:customStyle="1" w:styleId="EE0208632F574D038C71B2BFA4ED001C">
    <w:name w:val="EE0208632F574D038C71B2BFA4ED001C"/>
  </w:style>
  <w:style w:type="paragraph" w:customStyle="1" w:styleId="7DBE6BE565664F6CAAD7F9C88995BE06">
    <w:name w:val="7DBE6BE565664F6CAAD7F9C88995BE06"/>
  </w:style>
  <w:style w:type="paragraph" w:customStyle="1" w:styleId="33E0F0EB61B6454BA6BE43722ECB0ADE">
    <w:name w:val="33E0F0EB61B6454BA6BE43722ECB0ADE"/>
  </w:style>
  <w:style w:type="paragraph" w:customStyle="1" w:styleId="C19C477EE0AE476088DF8FF86B4E51C7">
    <w:name w:val="C19C477EE0AE476088DF8FF86B4E51C7"/>
  </w:style>
  <w:style w:type="paragraph" w:customStyle="1" w:styleId="65C027004E264513BCCCCC0AA68C6162">
    <w:name w:val="65C027004E264513BCCCCC0AA68C6162"/>
  </w:style>
  <w:style w:type="paragraph" w:customStyle="1" w:styleId="0A9C8F85FF974C32B9B5E0F9ECEF468A">
    <w:name w:val="0A9C8F85FF974C32B9B5E0F9ECEF468A"/>
  </w:style>
  <w:style w:type="paragraph" w:customStyle="1" w:styleId="Aufzhlungszeichen1">
    <w:name w:val="Aufzählungszeichen1"/>
    <w:basedOn w:val="Standard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eastAsia="en-US"/>
    </w:rPr>
  </w:style>
  <w:style w:type="paragraph" w:customStyle="1" w:styleId="8E76444F96594F039BBE39D4C0E9D479">
    <w:name w:val="8E76444F96594F039BBE39D4C0E9D479"/>
  </w:style>
  <w:style w:type="paragraph" w:customStyle="1" w:styleId="B278543B65694829B921F747EA774C03">
    <w:name w:val="B278543B65694829B921F747EA774C03"/>
  </w:style>
  <w:style w:type="paragraph" w:customStyle="1" w:styleId="175FF824AAAA4266B70C447310333FA1">
    <w:name w:val="175FF824AAAA4266B70C447310333FA1"/>
  </w:style>
  <w:style w:type="paragraph" w:customStyle="1" w:styleId="FBCB098F100D444F86178B15C97548C1">
    <w:name w:val="FBCB098F100D444F86178B15C97548C1"/>
  </w:style>
  <w:style w:type="paragraph" w:customStyle="1" w:styleId="2B50DE226BB74BB7B92B4244C13A8AA7">
    <w:name w:val="2B50DE226BB74BB7B92B4244C13A8AA7"/>
  </w:style>
  <w:style w:type="paragraph" w:customStyle="1" w:styleId="CE34DC5F78E34D0A9B137A5432DB8B2F">
    <w:name w:val="CE34DC5F78E34D0A9B137A5432DB8B2F"/>
  </w:style>
  <w:style w:type="paragraph" w:customStyle="1" w:styleId="E10E905782B944B1996C6E6298FC28DD">
    <w:name w:val="E10E905782B944B1996C6E6298FC28DD"/>
  </w:style>
  <w:style w:type="paragraph" w:customStyle="1" w:styleId="A96ECAA8B6334D95A0692EB34E599F5B">
    <w:name w:val="A96ECAA8B6334D95A0692EB34E599F5B"/>
  </w:style>
  <w:style w:type="paragraph" w:customStyle="1" w:styleId="6DE0962BB82743A08D7002FDBC6E4DCA">
    <w:name w:val="6DE0962BB82743A08D7002FDBC6E4DCA"/>
  </w:style>
  <w:style w:type="paragraph" w:customStyle="1" w:styleId="2C69E0B024C747D394B56AE8CA9CECDC">
    <w:name w:val="2C69E0B024C747D394B56AE8CA9CECDC"/>
  </w:style>
  <w:style w:type="paragraph" w:customStyle="1" w:styleId="D9473FEEBCBF471698E4A966668CA1DF">
    <w:name w:val="D9473FEEBCBF471698E4A966668CA1DF"/>
  </w:style>
  <w:style w:type="paragraph" w:customStyle="1" w:styleId="A571EEC092EA4F5E9AD55DF4647F3520">
    <w:name w:val="A571EEC092EA4F5E9AD55DF4647F3520"/>
  </w:style>
  <w:style w:type="paragraph" w:customStyle="1" w:styleId="BFC9006470FF444D9FE18512A31E6E4D">
    <w:name w:val="BFC9006470FF444D9FE18512A31E6E4D"/>
  </w:style>
  <w:style w:type="paragraph" w:customStyle="1" w:styleId="C6061F62F496416C9AD5BEA343C426D2">
    <w:name w:val="C6061F62F496416C9AD5BEA343C426D2"/>
  </w:style>
  <w:style w:type="paragraph" w:customStyle="1" w:styleId="1B2A4F8593654F1694B7B81BE615DFB4">
    <w:name w:val="1B2A4F8593654F1694B7B81BE615DFB4"/>
  </w:style>
  <w:style w:type="paragraph" w:customStyle="1" w:styleId="160CF1CD44A74B5EBFE16D46111F784B">
    <w:name w:val="160CF1CD44A74B5EBFE16D46111F784B"/>
  </w:style>
  <w:style w:type="paragraph" w:customStyle="1" w:styleId="9B3B59BA397344C0997F9DC537AD9A5E">
    <w:name w:val="9B3B59BA397344C0997F9DC537AD9A5E"/>
  </w:style>
  <w:style w:type="paragraph" w:customStyle="1" w:styleId="0727509E08C146978BBEAADAAC751677">
    <w:name w:val="0727509E08C146978BBEAADAAC751677"/>
  </w:style>
  <w:style w:type="paragraph" w:customStyle="1" w:styleId="9D34BBBB48E349DE8DBC43C7AAFB2650">
    <w:name w:val="9D34BBBB48E349DE8DBC43C7AAFB2650"/>
  </w:style>
  <w:style w:type="paragraph" w:customStyle="1" w:styleId="3766FAC764DE4009A7870BC92AD83ECB">
    <w:name w:val="3766FAC764DE4009A7870BC92AD83ECB"/>
  </w:style>
  <w:style w:type="paragraph" w:customStyle="1" w:styleId="1B1567E9185B46499C78ACCF60F4F752">
    <w:name w:val="1B1567E9185B46499C78ACCF60F4F752"/>
  </w:style>
  <w:style w:type="paragraph" w:customStyle="1" w:styleId="KeinLeerraum1">
    <w:name w:val="Kein Leerraum1"/>
    <w:link w:val="KeinLeerraum-Zeichen"/>
    <w:uiPriority w:val="1"/>
    <w:qFormat/>
    <w:pPr>
      <w:spacing w:before="40" w:after="0" w:line="240" w:lineRule="auto"/>
    </w:pPr>
    <w:rPr>
      <w:rFonts w:eastAsiaTheme="minorHAnsi"/>
      <w:color w:val="595959" w:themeColor="text1" w:themeTint="A6"/>
      <w:sz w:val="20"/>
      <w:szCs w:val="20"/>
      <w:lang w:eastAsia="en-US"/>
    </w:rPr>
  </w:style>
  <w:style w:type="character" w:customStyle="1" w:styleId="KeinLeerraum-Zeichen">
    <w:name w:val="Kein Leerraum - Zeichen"/>
    <w:basedOn w:val="Absatz-Standardschriftart"/>
    <w:link w:val="KeinLeerraum1"/>
    <w:uiPriority w:val="1"/>
    <w:rPr>
      <w:rFonts w:eastAsiaTheme="minorHAnsi"/>
      <w:color w:val="595959" w:themeColor="text1" w:themeTint="A6"/>
      <w:sz w:val="20"/>
      <w:szCs w:val="20"/>
      <w:lang w:eastAsia="en-US"/>
    </w:rPr>
  </w:style>
  <w:style w:type="paragraph" w:customStyle="1" w:styleId="258EADF6F936452CAAE5EA6587A83246">
    <w:name w:val="258EADF6F936452CAAE5EA6587A83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SS2016</PublishDate>
  <Abstract>In Rahmen der Vorlesung ‚Numeric Algorithms‘ an der Hochschule Ostfalia.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4FC27F-ACD1-43CD-9462-095134B3A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292E5B1-8982-4548-9CD0-6C0C1D32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Jahresbericht.dotx</Template>
  <TotalTime>0</TotalTime>
  <Pages>2</Pages>
  <Words>171</Words>
  <Characters>1078</Characters>
  <Application>Microsoft Office Word</Application>
  <DocSecurity>0</DocSecurity>
  <Lines>8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/>
      <vt:lpstr/>
      <vt:lpstr>Für unsere Aktionäre</vt:lpstr>
      <vt:lpstr>    Strategische Highlights</vt:lpstr>
      <vt:lpstr>    Finanzielle Highlights</vt:lpstr>
      <vt:lpstr>    Betriebliche Highlights</vt:lpstr>
      <vt:lpstr>    Aussichten</vt:lpstr>
      <vt:lpstr>Finanzübersicht</vt:lpstr>
      <vt:lpstr>Finanzaufstellungen</vt:lpstr>
      <vt:lpstr>    Bilanzrechnung</vt:lpstr>
      <vt:lpstr>    Gesamtergebnisrechnung (Gewinne und Verluste)</vt:lpstr>
      <vt:lpstr>    Eigenkapitalveränderungsrechnung</vt:lpstr>
      <vt:lpstr>    Kapitalflussrechnung</vt:lpstr>
      <vt:lpstr>Hinweise zu Finanzaufstellungen</vt:lpstr>
      <vt:lpstr>    Konten</vt:lpstr>
      <vt:lpstr>    Schulden</vt:lpstr>
      <vt:lpstr>    Laufendes Geschäft</vt:lpstr>
      <vt:lpstr>    Eventualverbindlichkeiten</vt:lpstr>
      <vt:lpstr>    Schlussfolgerungen</vt:lpstr>
      <vt:lpstr>Bericht des unabhängigen Wirtschaftsprüfers</vt:lpstr>
      <vt:lpstr>Kontaktinformationen</vt:lpstr>
      <vt:lpstr>Firmeninformationen</vt:lpstr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Übung: Lienare Systeme</dc:title>
  <dc:creator>David Wladimir Zakrevskyy</dc:creator>
  <cp:keywords/>
  <cp:lastModifiedBy>David Wladimir Zakrevskyy</cp:lastModifiedBy>
  <cp:revision>1</cp:revision>
  <dcterms:created xsi:type="dcterms:W3CDTF">2016-06-09T16:00:00Z</dcterms:created>
  <dcterms:modified xsi:type="dcterms:W3CDTF">2016-06-09T16:30:00Z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